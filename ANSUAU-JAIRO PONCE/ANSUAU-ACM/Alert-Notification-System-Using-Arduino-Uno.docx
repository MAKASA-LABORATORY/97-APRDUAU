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C7144" w14:textId="163C92F4" w:rsidR="00DC428F" w:rsidRPr="00933138" w:rsidRDefault="008447BC" w:rsidP="00933138">
      <w:pPr>
        <w:pStyle w:val="Titledocument"/>
      </w:pPr>
      <w:bookmarkStart w:id="0" w:name="_GoBack"/>
      <w:bookmarkEnd w:id="0"/>
      <w:r>
        <w:t>Alert Notification System Using Arduino Uno</w:t>
      </w:r>
    </w:p>
    <w:p w14:paraId="349B2C36" w14:textId="02C4C302" w:rsidR="00933138" w:rsidRDefault="00933138" w:rsidP="00933138">
      <w:pPr>
        <w:pStyle w:val="Authors"/>
        <w:rPr>
          <w:rStyle w:val="AuthorsChar"/>
        </w:rPr>
      </w:pPr>
      <w:r>
        <w:rPr>
          <w:rStyle w:val="AuthorsChar"/>
        </w:rPr>
        <w:t>Jairo Bersamina Ponce (Student)</w:t>
      </w:r>
    </w:p>
    <w:p w14:paraId="3FFBEF7B" w14:textId="21DBB2C1" w:rsidR="00933138" w:rsidRPr="00EE4FEB" w:rsidRDefault="00933138" w:rsidP="00933138">
      <w:pPr>
        <w:pStyle w:val="Affiliation"/>
        <w:rPr>
          <w:rFonts w:eastAsiaTheme="minorEastAsia"/>
        </w:rPr>
      </w:pPr>
      <w:r w:rsidRPr="644B6688">
        <w:rPr>
          <w:rFonts w:eastAsiaTheme="minorEastAsia"/>
        </w:rPr>
        <w:t xml:space="preserve">Faculty of Department of Computer Engineering, College of Engineering, Architecture and Industrial Design, Bohol Island State University-Main Campus, </w:t>
      </w:r>
      <w:r>
        <w:rPr>
          <w:rFonts w:eastAsiaTheme="minorEastAsia"/>
        </w:rPr>
        <w:t>Jairo.ponce</w:t>
      </w:r>
      <w:r w:rsidRPr="644B6688">
        <w:rPr>
          <w:rFonts w:eastAsiaTheme="minorEastAsia"/>
        </w:rPr>
        <w:t>@bisu.edu.ph</w:t>
      </w:r>
    </w:p>
    <w:p w14:paraId="2D6D5443" w14:textId="0FFB3DE4" w:rsidR="005B434B" w:rsidRDefault="00F830EA" w:rsidP="005B434B">
      <w:pPr>
        <w:pStyle w:val="Authors"/>
        <w:rPr>
          <w:rStyle w:val="AuthorsChar"/>
        </w:rPr>
      </w:pPr>
      <w:r>
        <w:rPr>
          <w:rStyle w:val="AuthorsChar"/>
        </w:rPr>
        <w:t>Max Angelo Dapitilla Perin</w:t>
      </w:r>
      <w:r w:rsidR="00867122">
        <w:rPr>
          <w:rStyle w:val="AuthorsChar"/>
        </w:rPr>
        <w:t xml:space="preserve"> (Instructor)</w:t>
      </w:r>
    </w:p>
    <w:p w14:paraId="56466555" w14:textId="77777777" w:rsidR="005B434B" w:rsidRPr="00EE4FEB" w:rsidRDefault="0096109E" w:rsidP="005B434B">
      <w:pPr>
        <w:pStyle w:val="Affiliation"/>
        <w:rPr>
          <w:rFonts w:eastAsiaTheme="minorEastAsia"/>
        </w:rPr>
      </w:pPr>
      <w:r w:rsidRPr="644B6688">
        <w:rPr>
          <w:rFonts w:eastAsiaTheme="minorEastAsia"/>
        </w:rPr>
        <w:t xml:space="preserve">Faculty of </w:t>
      </w:r>
      <w:r w:rsidR="00F830EA" w:rsidRPr="644B6688">
        <w:rPr>
          <w:rFonts w:eastAsiaTheme="minorEastAsia"/>
        </w:rPr>
        <w:t>Department of Computer Engineering, College of Engineering, Architecture and Industrial Design, Bohol Island State University-Main Campus</w:t>
      </w:r>
      <w:r w:rsidR="00547F6A" w:rsidRPr="644B6688">
        <w:rPr>
          <w:rFonts w:eastAsiaTheme="minorEastAsia"/>
        </w:rPr>
        <w:t xml:space="preserve">, </w:t>
      </w:r>
      <w:r w:rsidR="00F830EA" w:rsidRPr="644B6688">
        <w:rPr>
          <w:rFonts w:eastAsiaTheme="minorEastAsia"/>
        </w:rPr>
        <w:t>maxangelo.perin@bisu.edu.ph</w:t>
      </w:r>
    </w:p>
    <w:p w14:paraId="65AA434C" w14:textId="005B34A0" w:rsidR="005B434B" w:rsidRPr="001D3CDD" w:rsidRDefault="008447BC" w:rsidP="644B6688">
      <w:pPr>
        <w:pStyle w:val="Abstract"/>
        <w:rPr>
          <w:rFonts w:eastAsia="Linux Libertine O"/>
        </w:rPr>
      </w:pPr>
      <w:r w:rsidRPr="008447BC">
        <w:rPr>
          <w:rFonts w:eastAsia="Linux Libertine O"/>
          <w:color w:val="111111"/>
          <w:sz w:val="21"/>
          <w:szCs w:val="21"/>
        </w:rPr>
        <w:t xml:space="preserve">Overheating, voltage regulation failure, arc flash, and shock are all hazards that might result in death or even fire if you are exposed to them. Fortunately, the likelihood of this occurring is extremely remote. This research presents an Arduino-based system for controlling and monitoring electrical devices and sensors remotely for power conservation and protection. Unexpected power failures can result in a power surge, which can harm equipment or electronics while also generating high voltage electricity. A plug remover device is provided in this study, with the goal of controlling and monitoring family consumption via a mobile application or computer. People may stay on top of the information that matters to them thanks to alerting. A notification system is usually used to give alerts. The device is Global System for Mobile communication (GSM) alert notification system-enabled and uses an Arduino Uno and other components to send SMS alert notifications. The research yielded a substantial finding that has a favorable impact on a household's energy consumption rate. </w:t>
      </w:r>
      <w:r w:rsidR="00933138" w:rsidRPr="008447BC">
        <w:rPr>
          <w:rFonts w:eastAsia="Linux Libertine O"/>
          <w:color w:val="111111"/>
          <w:sz w:val="21"/>
          <w:szCs w:val="21"/>
        </w:rPr>
        <w:t>Furthermore</w:t>
      </w:r>
      <w:r w:rsidRPr="008447BC">
        <w:rPr>
          <w:rFonts w:eastAsia="Linux Libertine O"/>
          <w:color w:val="111111"/>
          <w:sz w:val="21"/>
          <w:szCs w:val="21"/>
        </w:rPr>
        <w:t>, the device makes an important theoretical contribution by including the environmental concern such as the safety when dealing with electricity.</w:t>
      </w:r>
    </w:p>
    <w:p w14:paraId="4FE49725" w14:textId="7B9DBEB2"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00AF4519">
        <w:t>Hardware</w:t>
      </w:r>
      <w:r w:rsidR="000D7DFF">
        <w:t xml:space="preserve"> </w:t>
      </w:r>
      <w:r w:rsidRPr="00B25EC5">
        <w:t xml:space="preserve">• </w:t>
      </w:r>
      <w:r w:rsidR="008447BC">
        <w:t>Communication Hardware, interface and storage</w:t>
      </w:r>
      <w:r w:rsidR="00A05DED">
        <w:t xml:space="preserve"> </w:t>
      </w:r>
      <w:r w:rsidRPr="00B25EC5">
        <w:t xml:space="preserve">• </w:t>
      </w:r>
      <w:r w:rsidR="008447BC">
        <w:t>Signal processing</w:t>
      </w:r>
      <w:r w:rsidR="00AF4519" w:rsidRPr="00AF4519">
        <w:t xml:space="preserve"> Systems</w:t>
      </w:r>
      <w:r w:rsidR="00AF4519">
        <w:t xml:space="preserve"> </w:t>
      </w:r>
      <w:r w:rsidR="00AF4519" w:rsidRPr="00B25EC5">
        <w:t>•</w:t>
      </w:r>
      <w:r w:rsidR="00AF4519">
        <w:t xml:space="preserve"> </w:t>
      </w:r>
      <w:r w:rsidR="008447BC">
        <w:t>Digital processing</w:t>
      </w:r>
      <w:r w:rsidR="00AF4519" w:rsidRPr="00AF4519">
        <w:t xml:space="preserve"> Systems</w:t>
      </w:r>
    </w:p>
    <w:p w14:paraId="0F874CCC" w14:textId="0AF4CB73" w:rsidR="005B434B" w:rsidRPr="00B25EC5" w:rsidRDefault="005B434B" w:rsidP="005B434B">
      <w:pPr>
        <w:pStyle w:val="KeyWords"/>
        <w:rPr>
          <w:b/>
          <w:szCs w:val="18"/>
        </w:rPr>
      </w:pPr>
      <w:r>
        <w:rPr>
          <w:rStyle w:val="KeyWordHeadchar"/>
          <w:szCs w:val="18"/>
        </w:rPr>
        <w:t>Additional Keywords and Phrases:</w:t>
      </w:r>
      <w:r w:rsidR="008447BC" w:rsidRPr="008447BC">
        <w:t xml:space="preserve"> GSM alert notification system, Electrical safety, Arduino Uno</w:t>
      </w:r>
    </w:p>
    <w:p w14:paraId="5499E63B" w14:textId="77777777" w:rsidR="005B434B" w:rsidRPr="000723E6" w:rsidRDefault="005B434B" w:rsidP="005B434B">
      <w:pPr>
        <w:pStyle w:val="ACMRefHead"/>
      </w:pPr>
      <w:r w:rsidRPr="000723E6">
        <w:t>ACM Reference Format:</w:t>
      </w:r>
    </w:p>
    <w:p w14:paraId="2F224126" w14:textId="1B746E5F" w:rsidR="005B434B" w:rsidRPr="000723E6" w:rsidRDefault="008447BC" w:rsidP="005B434B">
      <w:pPr>
        <w:pStyle w:val="ACMRef"/>
      </w:pPr>
      <w:r>
        <w:rPr>
          <w:b/>
        </w:rPr>
        <w:t>Jairo Bersamina Ponce</w:t>
      </w:r>
      <w:r w:rsidR="00F830EA">
        <w:t xml:space="preserve">, </w:t>
      </w:r>
      <w:r w:rsidR="00F830EA" w:rsidRPr="00F830EA">
        <w:t>Max Angelo Dapitilla Perin. 202</w:t>
      </w:r>
      <w:r w:rsidR="00F830EA">
        <w:t>2</w:t>
      </w:r>
      <w:r w:rsidR="00F830EA" w:rsidRPr="00F830EA">
        <w:t xml:space="preserve">. </w:t>
      </w:r>
      <w:r w:rsidRPr="008447BC">
        <w:rPr>
          <w:b/>
        </w:rPr>
        <w:t>Alert-Notification System using Arduino Uno</w:t>
      </w:r>
      <w:r w:rsidR="00F830EA" w:rsidRPr="00F830EA">
        <w:t xml:space="preserve">. In </w:t>
      </w:r>
      <w:r w:rsidR="00F830EA">
        <w:t xml:space="preserve">Research Project Presentation for </w:t>
      </w:r>
      <w:r w:rsidR="004C5A40">
        <w:t>B</w:t>
      </w:r>
      <w:r w:rsidR="005404A8">
        <w:t xml:space="preserve">achelor of </w:t>
      </w:r>
      <w:r w:rsidR="004C5A40">
        <w:t>S</w:t>
      </w:r>
      <w:r w:rsidR="005404A8">
        <w:t>cience in</w:t>
      </w:r>
      <w:r w:rsidR="004C5A40">
        <w:t xml:space="preserve"> </w:t>
      </w:r>
      <w:r w:rsidR="005404A8">
        <w:t>Computer</w:t>
      </w:r>
      <w:r w:rsidR="004C5A40">
        <w:t xml:space="preserve"> Engineering 3 in </w:t>
      </w:r>
      <w:r w:rsidR="00F830EA" w:rsidRPr="00F830EA">
        <w:t xml:space="preserve">CPE </w:t>
      </w:r>
      <w:r w:rsidR="005404A8">
        <w:t>3</w:t>
      </w:r>
      <w:r w:rsidR="00AF4519">
        <w:t>23</w:t>
      </w:r>
      <w:r w:rsidR="00F830EA" w:rsidRPr="00F830EA">
        <w:t xml:space="preserve"> </w:t>
      </w:r>
      <w:r w:rsidR="005404A8">
        <w:t>–</w:t>
      </w:r>
      <w:r w:rsidR="00F830EA" w:rsidRPr="00F830EA">
        <w:t xml:space="preserve"> </w:t>
      </w:r>
      <w:r w:rsidR="00AF4519">
        <w:t>Microprocessor Systems</w:t>
      </w:r>
      <w:r w:rsidR="00F830EA">
        <w:t xml:space="preserve"> S.Y. 2021-2022, </w:t>
      </w:r>
      <w:r w:rsidR="00AF4519">
        <w:t>2</w:t>
      </w:r>
      <w:r w:rsidR="00AF4519">
        <w:rPr>
          <w:vertAlign w:val="superscript"/>
        </w:rPr>
        <w:t>nd</w:t>
      </w:r>
      <w:r w:rsidR="00F830EA">
        <w:t xml:space="preserve"> Semester</w:t>
      </w:r>
      <w:r w:rsidR="00F830EA" w:rsidRPr="00F830EA">
        <w:t xml:space="preserve">, </w:t>
      </w:r>
      <w:r w:rsidR="00F830EA">
        <w:t>Bohol Island State University-Main Campus</w:t>
      </w:r>
      <w:r w:rsidR="00F830EA" w:rsidRPr="00F830EA">
        <w:t>,</w:t>
      </w:r>
      <w:r w:rsidR="00F830EA">
        <w:t xml:space="preserve"> Tagbilaran City,</w:t>
      </w:r>
      <w:r w:rsidR="00F830EA" w:rsidRPr="00F830EA">
        <w:t xml:space="preserve"> Republic of </w:t>
      </w:r>
      <w:r w:rsidR="00F830EA">
        <w:t>the Philippines</w:t>
      </w:r>
      <w:r w:rsidR="00F830EA" w:rsidRPr="00F830EA">
        <w:t>. ACM, New York, NY, USA</w:t>
      </w:r>
      <w:r w:rsidR="004C5A40">
        <w:t xml:space="preserve"> </w:t>
      </w:r>
    </w:p>
    <w:p w14:paraId="502A0EDE" w14:textId="77777777" w:rsidR="005B434B" w:rsidRDefault="005B434B" w:rsidP="005B434B">
      <w:pPr>
        <w:pStyle w:val="Head1"/>
        <w:ind w:left="432" w:hanging="432"/>
      </w:pPr>
      <w:r>
        <w:t>Introduction</w:t>
      </w:r>
    </w:p>
    <w:p w14:paraId="703E6DFD" w14:textId="44814C22" w:rsidR="005B434B" w:rsidRPr="00567677" w:rsidRDefault="00A86871" w:rsidP="00567677">
      <w:pPr>
        <w:pStyle w:val="PostHeadPara"/>
      </w:pPr>
      <w:r w:rsidRPr="00A86871">
        <w:t xml:space="preserve">In recent years, the open-source hardware development platform Arduino has grown in popularity. Nowadays, the Arduino platform has become a significant component in the remote control and monitoring of electrical devices at home, in the office, and in the workplace. </w:t>
      </w:r>
      <w:r>
        <w:t xml:space="preserve">Alert notification system is very efficient to get the attention of the user and give </w:t>
      </w:r>
      <w:r w:rsidR="00834FB3">
        <w:t>reminder.</w:t>
      </w:r>
      <w:r w:rsidR="00834FB3" w:rsidRPr="00A86871">
        <w:t xml:space="preserve"> The</w:t>
      </w:r>
      <w:r w:rsidRPr="00A86871">
        <w:t xml:space="preserve"> Arduino platform has good specs, affordable, and simple to use. A broad variety of shields have been developed for a variety of uses, including Ethernet and Global System for Mobile communication (GSM) connectivity. This study proposes an Arduino-based system for remotely controlling and monitoring electrical devices and sensors for power conservation and protection purposes. Unexpected power outages can cause a power surge, which can cause damage to appliances or gadgets as well as produce high voltage electricity. We must unplug the appliances or gadgets before the power is restored to avoid damage. The Arduino Microcontroller (AM-side) and the Mobile Phone make up the suggested system (MP-side). The MP side </w:t>
      </w:r>
      <w:r w:rsidRPr="00A86871">
        <w:lastRenderedPageBreak/>
        <w:t>serves as both a receiver and a controller for receiving responses from the AM side. While the AM-side is in charge of reading/producing data-signals/control-signals from/to the devices.   As a microcontroller, the Arduino Mega 2560 is employed in this system. To connect between the microcontroller and the mobile phone, the SIM900 GPRS/GSM module was employed.</w:t>
      </w:r>
    </w:p>
    <w:p w14:paraId="260E86A3" w14:textId="06295A01" w:rsidR="005B434B" w:rsidRDefault="00A86871" w:rsidP="005B434B">
      <w:pPr>
        <w:pStyle w:val="Head1"/>
        <w:ind w:left="432" w:hanging="432"/>
      </w:pPr>
      <w:r>
        <w:t>REVIEW OF RELATED LITERATURE</w:t>
      </w:r>
    </w:p>
    <w:p w14:paraId="164FDB48" w14:textId="6253B047" w:rsidR="005B434B" w:rsidRDefault="00834FB3" w:rsidP="00933138">
      <w:pPr>
        <w:pStyle w:val="PostHeadPara"/>
        <w:ind w:firstLine="432"/>
      </w:pPr>
      <w:r>
        <w:t>Flood is regular natural disasters in Malaysia which happen nearly every year during the monsoon</w:t>
      </w:r>
      <w:r w:rsidR="00933138">
        <w:t xml:space="preserve"> </w:t>
      </w:r>
      <w:r>
        <w:t>season. In 2010, several neighborhoods in the eastern Malaysian state of Sabah, and the states of</w:t>
      </w:r>
      <w:r w:rsidR="00933138">
        <w:t xml:space="preserve"> </w:t>
      </w:r>
      <w:r>
        <w:t>Johore, Malacca, Negeri Sembilan and Pahang, were flooded after the continuous rain brought by the</w:t>
      </w:r>
      <w:r w:rsidR="00933138">
        <w:t xml:space="preserve"> </w:t>
      </w:r>
      <w:r>
        <w:t>northeast monsoon winds. Johore is the worst affected country within the five, which number</w:t>
      </w:r>
      <w:r w:rsidR="00933138">
        <w:t xml:space="preserve"> </w:t>
      </w:r>
      <w:r>
        <w:t>represents more than 30,000 evacuees. During the flood, electricity was disconnected in some districts</w:t>
      </w:r>
      <w:r w:rsidR="00933138">
        <w:t xml:space="preserve"> </w:t>
      </w:r>
      <w:r>
        <w:t>to avoid electric shock, while some shelters were reportedly to food and water shortages. This disaster</w:t>
      </w:r>
      <w:r w:rsidR="00933138">
        <w:t xml:space="preserve"> </w:t>
      </w:r>
      <w:r>
        <w:t>is inevitable but with early response and reaction from local authority the destruction can be</w:t>
      </w:r>
      <w:r w:rsidR="00933138">
        <w:t xml:space="preserve"> </w:t>
      </w:r>
      <w:r>
        <w:t>minimized. Therefore, this flood monitoring system has been designed to help local authority to</w:t>
      </w:r>
      <w:r w:rsidR="00933138">
        <w:t xml:space="preserve"> </w:t>
      </w:r>
      <w:r>
        <w:t>provide more systematic solution. The overall system can be illustrated. The water level variation is</w:t>
      </w:r>
      <w:r w:rsidR="00933138">
        <w:t xml:space="preserve"> </w:t>
      </w:r>
      <w:r>
        <w:t>measured by a sensor that is placed in the selected area such as riverbank or low-lying areas. This</w:t>
      </w:r>
      <w:r w:rsidR="00933138">
        <w:t xml:space="preserve"> </w:t>
      </w:r>
      <w:r>
        <w:t>sensor will generate a signal and send it to 24-hours Control Centre. In this center, the raw data</w:t>
      </w:r>
      <w:r w:rsidR="00933138">
        <w:t xml:space="preserve"> </w:t>
      </w:r>
      <w:r>
        <w:t>collected from the sensor will be compiled and analyzed. Every single variation will be displayed and</w:t>
      </w:r>
      <w:r w:rsidR="00933138">
        <w:t xml:space="preserve"> </w:t>
      </w:r>
      <w:r>
        <w:t>saved into database. If alert condition occurs, monitoring server will send an alert will send an alert</w:t>
      </w:r>
      <w:r w:rsidR="00933138">
        <w:t xml:space="preserve"> </w:t>
      </w:r>
      <w:r>
        <w:t>notification immediately to the responsible person for their immediate action. Flooding is usually</w:t>
      </w:r>
      <w:r w:rsidR="00933138">
        <w:t xml:space="preserve"> </w:t>
      </w:r>
      <w:r>
        <w:t>brought on by an increased quantity of water in a water system, like a lake, river overflowing. On</w:t>
      </w:r>
      <w:r w:rsidR="00933138">
        <w:t xml:space="preserve"> </w:t>
      </w:r>
      <w:r>
        <w:t>occasion a dam fracture, abruptly releasing a massive quantity of water. The outcome is that several</w:t>
      </w:r>
      <w:r w:rsidR="00933138">
        <w:t xml:space="preserve"> </w:t>
      </w:r>
      <w:r>
        <w:t>the water travels into soil, and ‘flooding’ the region. Rivers are involving riverbanks, in a</w:t>
      </w:r>
      <w:r w:rsidR="00933138">
        <w:t xml:space="preserve"> </w:t>
      </w:r>
      <w:r>
        <w:t>station</w:t>
      </w:r>
      <w:r w:rsidR="00567677">
        <w:t xml:space="preserve"> </w:t>
      </w:r>
      <w:r w:rsidR="002744B8">
        <w:t>[</w:t>
      </w:r>
      <w:hyperlink w:anchor="bib1" w:history="1">
        <w:r w:rsidRPr="00933138">
          <w:rPr>
            <w:rStyle w:val="Hyperlink"/>
          </w:rPr>
          <w:t>1</w:t>
        </w:r>
      </w:hyperlink>
      <w:r>
        <w:t>]</w:t>
      </w:r>
      <w:r w:rsidR="005B434B">
        <w:t xml:space="preserve">. </w:t>
      </w:r>
    </w:p>
    <w:p w14:paraId="6961B52D" w14:textId="518C3F75" w:rsidR="002744B8" w:rsidRDefault="002744B8" w:rsidP="00815D54">
      <w:pPr>
        <w:pStyle w:val="PostHeadPara"/>
        <w:ind w:firstLine="360"/>
      </w:pPr>
      <w:r w:rsidRPr="002744B8">
        <w:t xml:space="preserve">Modern equipment requires a continuous supply of electricity. Power failure may be caused by different factors but whatever the reason you will be notified immediately power goes off and also when it comes on. Take the case of a microwave cooker, the microwave cooker is used to boil or warm foods in container and needs a stable power to complete the process or else the food will spoil. Also imagine if you have an automated system in an industry for production which needs power from the national grid and is costly using a personal power source, you see the need to monitor when power is on and when it goes off. Remote Alert for electricity </w:t>
      </w:r>
      <w:r w:rsidR="00815D54" w:rsidRPr="002744B8">
        <w:t>plugs</w:t>
      </w:r>
      <w:r w:rsidRPr="002744B8">
        <w:t xml:space="preserve"> in mains could be achieved by various techniques as follows: Transmission Control Protocol/internet Control Protocol (TCP/IP) as an alert system when power comes in mains, GSM (Global System for Mobile Communication) Module for alert notification when power on in mains, Sound Alarm Alert on Electricity plugged in mains, Alert system Using Bluetooth notification with sound. A Top- down design is used for developing the system and a bottom-up approach for components integration</w:t>
      </w:r>
      <w:r>
        <w:t xml:space="preserve"> [</w:t>
      </w:r>
      <w:hyperlink w:anchor="bib2" w:history="1">
        <w:r w:rsidRPr="00933138">
          <w:rPr>
            <w:rStyle w:val="Hyperlink"/>
          </w:rPr>
          <w:t>2</w:t>
        </w:r>
      </w:hyperlink>
      <w:r>
        <w:t>]</w:t>
      </w:r>
      <w:r w:rsidRPr="002744B8">
        <w:t>.</w:t>
      </w:r>
    </w:p>
    <w:p w14:paraId="702EC64A" w14:textId="3F0EAF1F" w:rsidR="00815D54" w:rsidRDefault="00815D54" w:rsidP="00815D54">
      <w:pPr>
        <w:pStyle w:val="PostHeadPara"/>
        <w:ind w:firstLine="360"/>
      </w:pPr>
      <w:r>
        <w:t>Accidents involving high voltages power line can result in harsh injuries as well as death. When an electric current passes through the body, it generates heat and can extensively damage internal organs in some cases, the entry and exit wounds are so harsh that a foot or hand has to be permanently damaged. The electric current can also stop the heart. Electricity tries to find shortest path to the ground. That path might include a tree, mobile equipment, or the human body. This article describes demonstration of high voltage power line break alert system. The system continuously monitors the power line using high voltage sensors [</w:t>
      </w:r>
      <w:hyperlink w:anchor="bib3" w:history="1">
        <w:r w:rsidRPr="00933138">
          <w:rPr>
            <w:rStyle w:val="Hyperlink"/>
          </w:rPr>
          <w:t>3</w:t>
        </w:r>
      </w:hyperlink>
      <w:r>
        <w:t>].</w:t>
      </w:r>
    </w:p>
    <w:p w14:paraId="5532830D" w14:textId="77777777" w:rsidR="00815D54" w:rsidRDefault="00815D54" w:rsidP="00815D54">
      <w:pPr>
        <w:pStyle w:val="TableCaption"/>
      </w:pPr>
      <w:bookmarkStart w:id="1" w:name="tb1"/>
      <w:r w:rsidRPr="0000167C">
        <w:rPr>
          <w:rStyle w:val="Label"/>
          <w:color w:val="0000FF"/>
        </w:rPr>
        <w:t>Table 1:</w:t>
      </w:r>
      <w:bookmarkEnd w:id="1"/>
      <w:r w:rsidRPr="007B45D2">
        <w:rPr>
          <w:color w:val="0070C0"/>
        </w:rPr>
        <w:t xml:space="preserve"> </w:t>
      </w:r>
      <w:r>
        <w:t>Components used in this study</w:t>
      </w:r>
    </w:p>
    <w:p w14:paraId="1BCA5363" w14:textId="77777777" w:rsidR="0000167C" w:rsidRDefault="0000167C" w:rsidP="0000167C">
      <w:pPr>
        <w:pStyle w:val="PostHeadPara"/>
      </w:pPr>
      <w:r>
        <w:t>Materials required:</w:t>
      </w:r>
    </w:p>
    <w:p w14:paraId="538E77B3" w14:textId="3E968352" w:rsidR="00815D54" w:rsidRDefault="0000167C" w:rsidP="0000167C">
      <w:pPr>
        <w:pStyle w:val="PostHeadPara"/>
        <w:numPr>
          <w:ilvl w:val="0"/>
          <w:numId w:val="37"/>
        </w:numPr>
      </w:pPr>
      <w:r>
        <w:t>10k ohms Resistor</w:t>
      </w:r>
    </w:p>
    <w:p w14:paraId="188159D6" w14:textId="356024B5" w:rsidR="0000167C" w:rsidRDefault="0000167C" w:rsidP="0000167C">
      <w:pPr>
        <w:pStyle w:val="PostHeadPara"/>
        <w:numPr>
          <w:ilvl w:val="0"/>
          <w:numId w:val="37"/>
        </w:numPr>
      </w:pPr>
      <w:r>
        <w:t>Piezo (Buzzer)</w:t>
      </w:r>
    </w:p>
    <w:p w14:paraId="7F6D5B14" w14:textId="214C0614" w:rsidR="0000167C" w:rsidRDefault="0000167C" w:rsidP="0000167C">
      <w:pPr>
        <w:pStyle w:val="PostHeadPara"/>
        <w:numPr>
          <w:ilvl w:val="0"/>
          <w:numId w:val="37"/>
        </w:numPr>
      </w:pPr>
      <w:r>
        <w:t>MCP23008-based, 32 LCD 16x2(I2C)</w:t>
      </w:r>
    </w:p>
    <w:p w14:paraId="71C29746" w14:textId="51323D48" w:rsidR="0000167C" w:rsidRDefault="0000167C" w:rsidP="0000167C">
      <w:pPr>
        <w:pStyle w:val="PostHeadPara"/>
        <w:numPr>
          <w:ilvl w:val="0"/>
          <w:numId w:val="37"/>
        </w:numPr>
      </w:pPr>
      <w:r>
        <w:t>Jumper Wires</w:t>
      </w:r>
    </w:p>
    <w:p w14:paraId="0FAC008A" w14:textId="549D67AD" w:rsidR="0000167C" w:rsidRDefault="0000167C" w:rsidP="0000167C">
      <w:pPr>
        <w:pStyle w:val="PostHeadPara"/>
        <w:numPr>
          <w:ilvl w:val="0"/>
          <w:numId w:val="37"/>
        </w:numPr>
      </w:pPr>
      <w:r>
        <w:t>Wires</w:t>
      </w:r>
    </w:p>
    <w:p w14:paraId="65EE09F9" w14:textId="78017D28" w:rsidR="0000167C" w:rsidRDefault="0000167C" w:rsidP="0000167C">
      <w:pPr>
        <w:pStyle w:val="PostHeadPara"/>
        <w:numPr>
          <w:ilvl w:val="0"/>
          <w:numId w:val="37"/>
        </w:numPr>
      </w:pPr>
      <w:r>
        <w:lastRenderedPageBreak/>
        <w:t>Arduino UNO R3</w:t>
      </w:r>
    </w:p>
    <w:p w14:paraId="6C2B505B" w14:textId="6287066C" w:rsidR="0000167C" w:rsidRDefault="0000167C" w:rsidP="0000167C">
      <w:pPr>
        <w:pStyle w:val="PostHeadPara"/>
        <w:numPr>
          <w:ilvl w:val="0"/>
          <w:numId w:val="37"/>
        </w:numPr>
      </w:pPr>
      <w:r>
        <w:t>Red LED</w:t>
      </w:r>
    </w:p>
    <w:p w14:paraId="54B69164" w14:textId="677B975C" w:rsidR="0000167C" w:rsidRDefault="0000167C" w:rsidP="0000167C">
      <w:pPr>
        <w:pStyle w:val="PostHeadPara"/>
      </w:pPr>
      <w:r>
        <w:t xml:space="preserve">Tool required: </w:t>
      </w:r>
    </w:p>
    <w:p w14:paraId="5F4EA778" w14:textId="2AF0A9FC" w:rsidR="0000167C" w:rsidRDefault="0000167C" w:rsidP="0000167C">
      <w:pPr>
        <w:pStyle w:val="PostHeadPara"/>
        <w:numPr>
          <w:ilvl w:val="0"/>
          <w:numId w:val="38"/>
        </w:numPr>
      </w:pPr>
      <w:r>
        <w:t>Soldering Kit</w:t>
      </w:r>
    </w:p>
    <w:p w14:paraId="6DB5E084" w14:textId="7579C3B2" w:rsidR="0000167C" w:rsidRDefault="0000167C" w:rsidP="0000167C">
      <w:pPr>
        <w:pStyle w:val="PostHeadPara"/>
        <w:numPr>
          <w:ilvl w:val="0"/>
          <w:numId w:val="38"/>
        </w:numPr>
      </w:pPr>
      <w:r>
        <w:t>Glue gun</w:t>
      </w:r>
    </w:p>
    <w:p w14:paraId="25E92CC8" w14:textId="7D67CC65" w:rsidR="0000167C" w:rsidRDefault="0000167C" w:rsidP="0000167C">
      <w:pPr>
        <w:pStyle w:val="PostHeadPara"/>
        <w:numPr>
          <w:ilvl w:val="0"/>
          <w:numId w:val="38"/>
        </w:numPr>
      </w:pPr>
      <w:r>
        <w:t>Wire cutters</w:t>
      </w:r>
    </w:p>
    <w:p w14:paraId="2CE17625" w14:textId="607E42FB" w:rsidR="0000167C" w:rsidRPr="00976834" w:rsidRDefault="0000167C" w:rsidP="0000167C">
      <w:pPr>
        <w:pStyle w:val="PostHeadPara"/>
        <w:numPr>
          <w:ilvl w:val="0"/>
          <w:numId w:val="38"/>
        </w:numPr>
      </w:pPr>
      <w:r>
        <w:t>Push button</w:t>
      </w:r>
    </w:p>
    <w:p w14:paraId="109C1840" w14:textId="05615E27" w:rsidR="005B434B" w:rsidRDefault="009726E8" w:rsidP="005B434B">
      <w:pPr>
        <w:pStyle w:val="Head2"/>
      </w:pPr>
      <w:r>
        <w:t>Components used</w:t>
      </w:r>
    </w:p>
    <w:p w14:paraId="076DCA00" w14:textId="1D91A5BB" w:rsidR="00B80295" w:rsidRDefault="009726E8" w:rsidP="0000167C">
      <w:pPr>
        <w:pStyle w:val="Image"/>
      </w:pPr>
      <w:r w:rsidRPr="009726E8">
        <w:t xml:space="preserve">The </w:t>
      </w:r>
      <w:hyperlink w:anchor="tb1" w:history="1">
        <w:r w:rsidR="00933138" w:rsidRPr="00933138">
          <w:rPr>
            <w:rStyle w:val="Hyperlink"/>
          </w:rPr>
          <w:t>Table 1</w:t>
        </w:r>
      </w:hyperlink>
      <w:r w:rsidRPr="009726E8">
        <w:rPr>
          <w:color w:val="0070C0"/>
        </w:rPr>
        <w:t xml:space="preserve"> </w:t>
      </w:r>
      <w:r w:rsidRPr="009726E8">
        <w:t xml:space="preserve">consists of the various components that will be used in making this project. One of the main components would be the </w:t>
      </w:r>
      <w:r w:rsidR="00E8032D">
        <w:t>Arduino UNO R3, 2pcs. Red LED, Wires, Jumper Wires, MCP23008-based, 32 LCD 16x2(I2C), Piezo (Buzzer), 2pcs. 10k ohms Resistor, 2pcs. 220 ohms Resistor, 100 ohms Resistor, 2pcs. Push button</w:t>
      </w:r>
      <w:r w:rsidRPr="009726E8">
        <w:t>. These components will serve as the core of the project. Also, the required are soldering kit, glue gun and wire cutters.</w:t>
      </w:r>
      <w:r w:rsidR="00B80295">
        <w:rPr>
          <w:noProof/>
          <w:lang w:val="en-PH" w:eastAsia="en-PH"/>
        </w:rPr>
        <w:drawing>
          <wp:inline distT="0" distB="0" distL="0" distR="0" wp14:anchorId="097229B2" wp14:editId="4A2EE9C6">
            <wp:extent cx="3001601" cy="1808371"/>
            <wp:effectExtent l="0" t="0" r="889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1601" cy="1808371"/>
                    </a:xfrm>
                    <a:prstGeom prst="rect">
                      <a:avLst/>
                    </a:prstGeom>
                    <a:noFill/>
                    <a:ln>
                      <a:noFill/>
                    </a:ln>
                  </pic:spPr>
                </pic:pic>
              </a:graphicData>
            </a:graphic>
          </wp:inline>
        </w:drawing>
      </w:r>
    </w:p>
    <w:p w14:paraId="6472E34A" w14:textId="7E1F4A1F" w:rsidR="00B80295" w:rsidRPr="00B80295" w:rsidRDefault="0000167C" w:rsidP="00B80295">
      <w:pPr>
        <w:pStyle w:val="PostHeadPara"/>
        <w:jc w:val="center"/>
        <w:rPr>
          <w:b/>
          <w:bCs/>
        </w:rPr>
      </w:pPr>
      <w:r w:rsidRPr="0000167C">
        <w:rPr>
          <w:b/>
          <w:bCs/>
          <w:highlight w:val="darkYellow"/>
        </w:rPr>
        <w:t>Figure 1</w:t>
      </w:r>
      <w:r w:rsidR="00B80295" w:rsidRPr="007B45D2">
        <w:rPr>
          <w:b/>
          <w:bCs/>
          <w:color w:val="0070C0"/>
        </w:rPr>
        <w:t xml:space="preserve">: </w:t>
      </w:r>
      <w:r w:rsidR="00B80295" w:rsidRPr="00B80295">
        <w:rPr>
          <w:b/>
          <w:bCs/>
        </w:rPr>
        <w:t>Circuit Diagram</w:t>
      </w:r>
    </w:p>
    <w:p w14:paraId="6D69BB0C" w14:textId="0EB2A0ED" w:rsidR="00B80295" w:rsidRPr="00B80295" w:rsidRDefault="00B80295" w:rsidP="00B80295">
      <w:pPr>
        <w:pStyle w:val="Head2"/>
      </w:pPr>
      <w:r>
        <w:t>Circuit Diagram</w:t>
      </w:r>
    </w:p>
    <w:p w14:paraId="60C08555" w14:textId="0F57D651" w:rsidR="00567677" w:rsidRDefault="001C37A5" w:rsidP="00B80295">
      <w:pPr>
        <w:pStyle w:val="PostHeadPara"/>
      </w:pPr>
      <w:r>
        <w:t xml:space="preserve">From the </w:t>
      </w:r>
      <w:r w:rsidR="0000167C" w:rsidRPr="0000167C">
        <w:rPr>
          <w:highlight w:val="darkYellow"/>
          <w:u w:val="single"/>
        </w:rPr>
        <w:t>Figure 1</w:t>
      </w:r>
      <w:r>
        <w:t xml:space="preserve"> </w:t>
      </w:r>
      <w:r w:rsidR="00C26438">
        <w:t>[</w:t>
      </w:r>
      <w:hyperlink w:anchor="bib4" w:history="1">
        <w:r w:rsidR="00C26438" w:rsidRPr="00933138">
          <w:rPr>
            <w:rStyle w:val="Hyperlink"/>
          </w:rPr>
          <w:t>4</w:t>
        </w:r>
      </w:hyperlink>
      <w:r w:rsidR="00C26438">
        <w:t xml:space="preserve">] </w:t>
      </w:r>
      <w:r>
        <w:t>t</w:t>
      </w:r>
      <w:r w:rsidR="00B80295">
        <w:t>he circuit 2 push buttons serve as the ON and OFF state of the relay module OUTPUT. The Arduino Uno will receive that OUTPUT and command the 3 components (LED, LCD and the buzzer)</w:t>
      </w:r>
      <w:r w:rsidR="00E57B57">
        <w:t xml:space="preserve">. There </w:t>
      </w:r>
      <w:r>
        <w:t>are</w:t>
      </w:r>
      <w:r w:rsidR="00E57B57">
        <w:t xml:space="preserve"> also resistor</w:t>
      </w:r>
      <w:r>
        <w:t>s</w:t>
      </w:r>
      <w:r w:rsidR="00E57B57">
        <w:t xml:space="preserve"> used to regulate the voltage for the specific component.</w:t>
      </w:r>
    </w:p>
    <w:p w14:paraId="087F4BCF" w14:textId="019993A1" w:rsidR="00E57B57" w:rsidRDefault="00E57B57" w:rsidP="0000167C">
      <w:pPr>
        <w:pStyle w:val="Image"/>
      </w:pPr>
      <w:r>
        <w:rPr>
          <w:noProof/>
          <w:lang w:val="en-PH" w:eastAsia="en-PH"/>
        </w:rPr>
        <w:lastRenderedPageBreak/>
        <w:drawing>
          <wp:inline distT="0" distB="0" distL="0" distR="0" wp14:anchorId="6460C155" wp14:editId="520A1461">
            <wp:extent cx="4382770" cy="481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2770" cy="4819650"/>
                    </a:xfrm>
                    <a:prstGeom prst="rect">
                      <a:avLst/>
                    </a:prstGeom>
                    <a:noFill/>
                    <a:ln>
                      <a:noFill/>
                    </a:ln>
                  </pic:spPr>
                </pic:pic>
              </a:graphicData>
            </a:graphic>
          </wp:inline>
        </w:drawing>
      </w:r>
    </w:p>
    <w:p w14:paraId="7BC14347" w14:textId="31C71A9F" w:rsidR="00E57B57" w:rsidRPr="00E57B57" w:rsidRDefault="0000167C" w:rsidP="00E57B57">
      <w:pPr>
        <w:pStyle w:val="PostHeadPara"/>
        <w:jc w:val="center"/>
        <w:rPr>
          <w:b/>
          <w:bCs/>
        </w:rPr>
      </w:pPr>
      <w:r w:rsidRPr="0000167C">
        <w:rPr>
          <w:b/>
          <w:bCs/>
          <w:highlight w:val="darkYellow"/>
        </w:rPr>
        <w:t>Figure 2</w:t>
      </w:r>
      <w:r w:rsidR="00E57B57">
        <w:rPr>
          <w:b/>
          <w:bCs/>
        </w:rPr>
        <w:t>:</w:t>
      </w:r>
      <w:r w:rsidR="00E57B57" w:rsidRPr="00B80295">
        <w:rPr>
          <w:b/>
          <w:bCs/>
        </w:rPr>
        <w:t xml:space="preserve"> </w:t>
      </w:r>
      <w:r w:rsidR="00E57B57">
        <w:rPr>
          <w:b/>
          <w:bCs/>
        </w:rPr>
        <w:t>Block</w:t>
      </w:r>
      <w:r w:rsidR="00E57B57" w:rsidRPr="00B80295">
        <w:rPr>
          <w:b/>
          <w:bCs/>
        </w:rPr>
        <w:t xml:space="preserve"> Diagram</w:t>
      </w:r>
    </w:p>
    <w:p w14:paraId="45BAC259" w14:textId="2C2A2134" w:rsidR="005B434B" w:rsidRDefault="00E57B57" w:rsidP="005B434B">
      <w:pPr>
        <w:pStyle w:val="Head2"/>
        <w:ind w:left="576" w:hanging="576"/>
      </w:pPr>
      <w:r>
        <w:t>Block Diagram</w:t>
      </w:r>
    </w:p>
    <w:p w14:paraId="28BEA048" w14:textId="18F74B92" w:rsidR="005B434B" w:rsidRDefault="001C37A5" w:rsidP="005B434B">
      <w:pPr>
        <w:pStyle w:val="PostHeadPara"/>
      </w:pPr>
      <w:r>
        <w:t xml:space="preserve">The </w:t>
      </w:r>
      <w:r w:rsidR="0000167C" w:rsidRPr="0000167C">
        <w:rPr>
          <w:highlight w:val="darkYellow"/>
          <w:u w:val="single"/>
        </w:rPr>
        <w:t>Figure 2</w:t>
      </w:r>
      <w:r w:rsidR="0000167C" w:rsidRPr="0000167C">
        <w:t xml:space="preserve"> </w:t>
      </w:r>
      <w:r w:rsidR="00C26438">
        <w:t>[</w:t>
      </w:r>
      <w:hyperlink w:anchor="bib5" w:history="1">
        <w:r w:rsidR="00C26438" w:rsidRPr="00933138">
          <w:rPr>
            <w:rStyle w:val="Hyperlink"/>
          </w:rPr>
          <w:t>5</w:t>
        </w:r>
      </w:hyperlink>
      <w:r w:rsidR="00C26438">
        <w:t>] ill</w:t>
      </w:r>
      <w:r>
        <w:t>ustrate</w:t>
      </w:r>
      <w:r w:rsidR="00C26438">
        <w:t>s</w:t>
      </w:r>
      <w:r>
        <w:t xml:space="preserve"> that f</w:t>
      </w:r>
      <w:r w:rsidR="00E57B57">
        <w:t>rom the relay module it sends data whether the plug is removed or plugged in</w:t>
      </w:r>
      <w:r w:rsidR="005B434B">
        <w:t>.</w:t>
      </w:r>
      <w:r w:rsidR="00E57B57">
        <w:t xml:space="preserve"> The Arduino Uno receives the data from the relay module then the LCD will display “DISCONNECTED” if the plug is unplugged and it will display “CONNECTED” is the plug is attached. The buzzer will beep when plugged and unplugged as well as the LED.</w:t>
      </w:r>
    </w:p>
    <w:p w14:paraId="737E9DD7" w14:textId="67F6AA23" w:rsidR="00567677" w:rsidRDefault="00567677" w:rsidP="0000167C">
      <w:pPr>
        <w:pStyle w:val="Image"/>
      </w:pPr>
      <w:r>
        <w:rPr>
          <w:noProof/>
          <w:lang w:val="en-PH" w:eastAsia="en-PH"/>
        </w:rPr>
        <w:lastRenderedPageBreak/>
        <w:drawing>
          <wp:inline distT="0" distB="0" distL="0" distR="0" wp14:anchorId="29E5D504" wp14:editId="4589D4E3">
            <wp:extent cx="5552900" cy="39305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2535" cy="3965690"/>
                    </a:xfrm>
                    <a:prstGeom prst="rect">
                      <a:avLst/>
                    </a:prstGeom>
                    <a:noFill/>
                    <a:ln>
                      <a:noFill/>
                    </a:ln>
                  </pic:spPr>
                </pic:pic>
              </a:graphicData>
            </a:graphic>
          </wp:inline>
        </w:drawing>
      </w:r>
    </w:p>
    <w:p w14:paraId="7CE9FB85" w14:textId="7BCC220A" w:rsidR="00567677" w:rsidRPr="00567677" w:rsidRDefault="0000167C" w:rsidP="00567677">
      <w:pPr>
        <w:pStyle w:val="PostHeadPara"/>
        <w:jc w:val="center"/>
        <w:rPr>
          <w:b/>
          <w:bCs/>
        </w:rPr>
      </w:pPr>
      <w:r w:rsidRPr="0000167C">
        <w:rPr>
          <w:b/>
          <w:bCs/>
          <w:highlight w:val="darkYellow"/>
        </w:rPr>
        <w:t>Figure 3</w:t>
      </w:r>
      <w:r w:rsidR="00567677">
        <w:rPr>
          <w:b/>
          <w:bCs/>
        </w:rPr>
        <w:t>:</w:t>
      </w:r>
      <w:r w:rsidR="00567677" w:rsidRPr="00B80295">
        <w:rPr>
          <w:b/>
          <w:bCs/>
        </w:rPr>
        <w:t xml:space="preserve"> </w:t>
      </w:r>
      <w:r w:rsidR="00567677">
        <w:rPr>
          <w:b/>
          <w:bCs/>
        </w:rPr>
        <w:t>Schematic</w:t>
      </w:r>
      <w:r w:rsidR="00567677" w:rsidRPr="00B80295">
        <w:rPr>
          <w:b/>
          <w:bCs/>
        </w:rPr>
        <w:t xml:space="preserve"> Diagram</w:t>
      </w:r>
    </w:p>
    <w:p w14:paraId="0DB00BDB" w14:textId="38FE9D01" w:rsidR="005B434B" w:rsidRDefault="00567677" w:rsidP="005B434B">
      <w:pPr>
        <w:pStyle w:val="Head2"/>
        <w:ind w:left="576" w:hanging="576"/>
      </w:pPr>
      <w:r>
        <w:t>Schematic Diagram</w:t>
      </w:r>
    </w:p>
    <w:p w14:paraId="35C393B2" w14:textId="48D9E285" w:rsidR="005B434B" w:rsidRDefault="0000167C" w:rsidP="005B434B">
      <w:pPr>
        <w:pStyle w:val="PostHeadPara"/>
      </w:pPr>
      <w:r w:rsidRPr="0000167C">
        <w:rPr>
          <w:highlight w:val="darkYellow"/>
          <w:u w:val="single"/>
        </w:rPr>
        <w:t>Figure 3</w:t>
      </w:r>
      <w:r w:rsidRPr="0000167C">
        <w:t xml:space="preserve"> </w:t>
      </w:r>
      <w:r w:rsidR="00C26438">
        <w:t>[</w:t>
      </w:r>
      <w:hyperlink w:anchor="bib5" w:history="1">
        <w:r w:rsidR="00C26438" w:rsidRPr="00933138">
          <w:rPr>
            <w:rStyle w:val="Hyperlink"/>
          </w:rPr>
          <w:t>5</w:t>
        </w:r>
      </w:hyperlink>
      <w:r w:rsidR="00C26438">
        <w:t xml:space="preserve">] </w:t>
      </w:r>
      <w:r w:rsidR="00EE553C">
        <w:t xml:space="preserve">shows the connection of inputs and outputs of each component. It is a </w:t>
      </w:r>
      <w:r w:rsidR="00EE553C" w:rsidRPr="00EE553C">
        <w:t>fundamental two-dimensional circuit representation showing the functionality and connectivity between different electrical components.</w:t>
      </w:r>
      <w:r w:rsidR="00EE553C">
        <w:t xml:space="preserve"> The Label of the component is revealed. Pin connections are show</w:t>
      </w:r>
      <w:r w:rsidR="001C37A5">
        <w:t xml:space="preserve">n in this </w:t>
      </w:r>
      <w:bookmarkStart w:id="2" w:name="tablewithnocheck"/>
      <w:r w:rsidR="001C37A5">
        <w:t>figure.</w:t>
      </w:r>
      <w:bookmarkEnd w:id="2"/>
      <w:r w:rsidR="001C37A5">
        <w:t xml:space="preserve"> </w:t>
      </w:r>
    </w:p>
    <w:p w14:paraId="70EF1CA9" w14:textId="22A805F2" w:rsidR="007B45D2" w:rsidRPr="007B45D2" w:rsidRDefault="00C26438" w:rsidP="007B45D2">
      <w:pPr>
        <w:pStyle w:val="Head1"/>
      </w:pPr>
      <w:r>
        <w:t>ALERT NOTIFICATION SYSTEM</w:t>
      </w:r>
      <w:r w:rsidR="001142BA" w:rsidRPr="001142BA">
        <w:t xml:space="preserve"> CODE</w:t>
      </w:r>
    </w:p>
    <w:p w14:paraId="40D86BB6" w14:textId="5F233B22" w:rsidR="007B45D2" w:rsidRDefault="007B45D2" w:rsidP="007B45D2">
      <w:pPr>
        <w:pStyle w:val="Head2"/>
      </w:pPr>
      <w:r>
        <w:t>Important code</w:t>
      </w:r>
    </w:p>
    <w:p w14:paraId="08921921" w14:textId="22F8E0E5" w:rsidR="00C26438" w:rsidRDefault="00C26438" w:rsidP="00C26438">
      <w:pPr>
        <w:pStyle w:val="ComputerCode"/>
      </w:pPr>
      <w:r>
        <w:t>#include &lt;Adafruit_LiquidCrystal.h&gt;</w:t>
      </w:r>
    </w:p>
    <w:p w14:paraId="67DAABDA" w14:textId="77777777" w:rsidR="00C26438" w:rsidRDefault="00C26438" w:rsidP="00C26438">
      <w:pPr>
        <w:pStyle w:val="ComputerCode"/>
      </w:pPr>
      <w:r>
        <w:t>#define disLed 13</w:t>
      </w:r>
    </w:p>
    <w:p w14:paraId="0013C064" w14:textId="2B926070" w:rsidR="00C26438" w:rsidRDefault="00C26438" w:rsidP="00C26438">
      <w:pPr>
        <w:pStyle w:val="ComputerCode"/>
      </w:pPr>
      <w:r>
        <w:t>#define conLed 12</w:t>
      </w:r>
    </w:p>
    <w:p w14:paraId="10C85DE6" w14:textId="77777777" w:rsidR="00C26438" w:rsidRDefault="00C26438" w:rsidP="00C26438">
      <w:pPr>
        <w:pStyle w:val="ComputerCode"/>
      </w:pPr>
      <w:r>
        <w:t>Adafruit_LiquidCrystal lcd_1(0);</w:t>
      </w:r>
    </w:p>
    <w:p w14:paraId="7AB49D66" w14:textId="4F84E900" w:rsidR="00C26438" w:rsidRDefault="00C26438" w:rsidP="00C26438">
      <w:pPr>
        <w:pStyle w:val="ComputerCode"/>
      </w:pPr>
      <w:r>
        <w:t>int pos = 0;</w:t>
      </w:r>
    </w:p>
    <w:p w14:paraId="7E075AA5" w14:textId="77777777" w:rsidR="00C26438" w:rsidRDefault="00C26438" w:rsidP="00C26438">
      <w:pPr>
        <w:pStyle w:val="ComputerCode"/>
      </w:pPr>
      <w:r>
        <w:t>void setup()</w:t>
      </w:r>
    </w:p>
    <w:p w14:paraId="7B2D713C" w14:textId="77777777" w:rsidR="00C26438" w:rsidRDefault="00C26438" w:rsidP="00C26438">
      <w:pPr>
        <w:pStyle w:val="ComputerCode"/>
      </w:pPr>
      <w:r>
        <w:t>{lcd_1.begin(16, 2);</w:t>
      </w:r>
    </w:p>
    <w:p w14:paraId="195E1066" w14:textId="77777777" w:rsidR="00C26438" w:rsidRDefault="00C26438" w:rsidP="00C26438">
      <w:pPr>
        <w:pStyle w:val="ComputerCode"/>
      </w:pPr>
      <w:r>
        <w:lastRenderedPageBreak/>
        <w:t xml:space="preserve">  lcd_1.print("DISCONNECTED");</w:t>
      </w:r>
    </w:p>
    <w:p w14:paraId="48A7C76F" w14:textId="77777777" w:rsidR="00C26438" w:rsidRDefault="00C26438" w:rsidP="00C26438">
      <w:pPr>
        <w:pStyle w:val="ComputerCode"/>
      </w:pPr>
      <w:r>
        <w:t xml:space="preserve">  pinMode(A0, INPUT);</w:t>
      </w:r>
    </w:p>
    <w:p w14:paraId="679AD7DF" w14:textId="77777777" w:rsidR="00C26438" w:rsidRDefault="00C26438" w:rsidP="00C26438">
      <w:pPr>
        <w:pStyle w:val="ComputerCode"/>
      </w:pPr>
      <w:r>
        <w:t xml:space="preserve">  pinMode(8, OUTPUT);</w:t>
      </w:r>
    </w:p>
    <w:p w14:paraId="3A586B17" w14:textId="38EB78C5" w:rsidR="00C26438" w:rsidRDefault="00C26438" w:rsidP="00C26438">
      <w:pPr>
        <w:pStyle w:val="ComputerCode"/>
      </w:pPr>
      <w:r>
        <w:t xml:space="preserve"> pinMode(A1, INPUT);</w:t>
      </w:r>
    </w:p>
    <w:p w14:paraId="6D112C77" w14:textId="77777777" w:rsidR="00C26438" w:rsidRDefault="00C26438" w:rsidP="00C26438">
      <w:pPr>
        <w:pStyle w:val="ComputerCode"/>
      </w:pPr>
      <w:r>
        <w:t xml:space="preserve"> pinMode(disLed, OUTPUT);</w:t>
      </w:r>
    </w:p>
    <w:p w14:paraId="2C2E6959" w14:textId="01EE4D61" w:rsidR="00C26438" w:rsidRDefault="00C26438" w:rsidP="00C26438">
      <w:pPr>
        <w:pStyle w:val="ComputerCode"/>
      </w:pPr>
      <w:r>
        <w:t xml:space="preserve"> pinMode(conLed, OUTPUT); </w:t>
      </w:r>
    </w:p>
    <w:p w14:paraId="21EE67AF" w14:textId="3C84FA41" w:rsidR="00C26438" w:rsidRDefault="00C26438" w:rsidP="00C26438">
      <w:pPr>
        <w:pStyle w:val="ComputerCode"/>
      </w:pPr>
      <w:r>
        <w:t>}</w:t>
      </w:r>
    </w:p>
    <w:p w14:paraId="520C6BE8" w14:textId="77777777" w:rsidR="00C26438" w:rsidRDefault="00C26438" w:rsidP="00C26438">
      <w:pPr>
        <w:pStyle w:val="ComputerCode"/>
      </w:pPr>
      <w:r>
        <w:t>void loop()</w:t>
      </w:r>
    </w:p>
    <w:p w14:paraId="41947A20" w14:textId="77777777" w:rsidR="00C26438" w:rsidRDefault="00C26438" w:rsidP="00C26438">
      <w:pPr>
        <w:pStyle w:val="ComputerCode"/>
      </w:pPr>
      <w:r>
        <w:t>{</w:t>
      </w:r>
    </w:p>
    <w:p w14:paraId="781DE51A" w14:textId="77777777" w:rsidR="00C26438" w:rsidRDefault="00C26438" w:rsidP="00C26438">
      <w:pPr>
        <w:pStyle w:val="ComputerCode"/>
      </w:pPr>
      <w:r>
        <w:t xml:space="preserve">  // if button press on A0 is detected</w:t>
      </w:r>
    </w:p>
    <w:p w14:paraId="2DEB2197" w14:textId="77777777" w:rsidR="00C26438" w:rsidRDefault="00C26438" w:rsidP="00C26438">
      <w:pPr>
        <w:pStyle w:val="ComputerCode"/>
      </w:pPr>
      <w:r>
        <w:t xml:space="preserve">  if (digitalRead(A0) == HIGH) {</w:t>
      </w:r>
    </w:p>
    <w:p w14:paraId="30745D2C" w14:textId="77777777" w:rsidR="00C26438" w:rsidRDefault="00C26438" w:rsidP="00C26438">
      <w:pPr>
        <w:pStyle w:val="ComputerCode"/>
      </w:pPr>
      <w:r>
        <w:t xml:space="preserve">    lcd_1.clear();</w:t>
      </w:r>
    </w:p>
    <w:p w14:paraId="7B27271D" w14:textId="77777777" w:rsidR="00C26438" w:rsidRDefault="00C26438" w:rsidP="00C26438">
      <w:pPr>
        <w:pStyle w:val="ComputerCode"/>
      </w:pPr>
      <w:r>
        <w:t xml:space="preserve">    lcd_1.print("DISCONNECTED");</w:t>
      </w:r>
    </w:p>
    <w:p w14:paraId="28148457" w14:textId="77777777" w:rsidR="00C26438" w:rsidRDefault="00C26438" w:rsidP="00C26438">
      <w:pPr>
        <w:pStyle w:val="ComputerCode"/>
      </w:pPr>
      <w:r>
        <w:t xml:space="preserve">    tone(8, 440, 100); // play tone 57 (A4 = 440 Hz)</w:t>
      </w:r>
    </w:p>
    <w:p w14:paraId="3625BA60" w14:textId="77777777" w:rsidR="00C26438" w:rsidRDefault="00C26438" w:rsidP="00C26438">
      <w:pPr>
        <w:pStyle w:val="ComputerCode"/>
      </w:pPr>
      <w:r>
        <w:t xml:space="preserve">  digitalWrite(disLed, HIGH);</w:t>
      </w:r>
    </w:p>
    <w:p w14:paraId="606BB443" w14:textId="77777777" w:rsidR="00C26438" w:rsidRDefault="00C26438" w:rsidP="00C26438">
      <w:pPr>
        <w:pStyle w:val="ComputerCode"/>
      </w:pPr>
      <w:r>
        <w:t xml:space="preserve">    delay(1000);</w:t>
      </w:r>
    </w:p>
    <w:p w14:paraId="1EEF61CF" w14:textId="77777777" w:rsidR="00C26438" w:rsidRDefault="00C26438" w:rsidP="00C26438">
      <w:pPr>
        <w:pStyle w:val="ComputerCode"/>
      </w:pPr>
      <w:r>
        <w:t xml:space="preserve">   digitalWrite(disLed, LOW);</w:t>
      </w:r>
    </w:p>
    <w:p w14:paraId="6087F227" w14:textId="77777777" w:rsidR="00C26438" w:rsidRDefault="00C26438" w:rsidP="00C26438">
      <w:pPr>
        <w:pStyle w:val="ComputerCode"/>
      </w:pPr>
      <w:r>
        <w:t xml:space="preserve">  }</w:t>
      </w:r>
    </w:p>
    <w:p w14:paraId="5A61A599" w14:textId="77777777" w:rsidR="00C26438" w:rsidRDefault="00C26438" w:rsidP="00C26438">
      <w:pPr>
        <w:pStyle w:val="ComputerCode"/>
      </w:pPr>
      <w:r>
        <w:t xml:space="preserve">  // if button press on A1 is detected</w:t>
      </w:r>
    </w:p>
    <w:p w14:paraId="6F1AB9D8" w14:textId="77777777" w:rsidR="00C26438" w:rsidRDefault="00C26438" w:rsidP="00C26438">
      <w:pPr>
        <w:pStyle w:val="ComputerCode"/>
      </w:pPr>
      <w:r>
        <w:t xml:space="preserve">  if (digitalRead(A1) == HIGH) {</w:t>
      </w:r>
    </w:p>
    <w:p w14:paraId="6F587672" w14:textId="77777777" w:rsidR="00C26438" w:rsidRDefault="00C26438" w:rsidP="00C26438">
      <w:pPr>
        <w:pStyle w:val="ComputerCode"/>
      </w:pPr>
      <w:r>
        <w:t xml:space="preserve">    lcd_1.clear();</w:t>
      </w:r>
    </w:p>
    <w:p w14:paraId="2FC4F1AB" w14:textId="77777777" w:rsidR="00C26438" w:rsidRDefault="00C26438" w:rsidP="00C26438">
      <w:pPr>
        <w:pStyle w:val="ComputerCode"/>
      </w:pPr>
      <w:r>
        <w:t xml:space="preserve">    lcd_1.print("CONNECTED");</w:t>
      </w:r>
    </w:p>
    <w:p w14:paraId="31780982" w14:textId="77777777" w:rsidR="00C26438" w:rsidRDefault="00C26438" w:rsidP="00C26438">
      <w:pPr>
        <w:pStyle w:val="ComputerCode"/>
      </w:pPr>
      <w:r>
        <w:t xml:space="preserve">    tone(8, 494, 100); // play tone 59 (B4 = 494 Hz)</w:t>
      </w:r>
    </w:p>
    <w:p w14:paraId="651198A4" w14:textId="77777777" w:rsidR="00C26438" w:rsidRDefault="00C26438" w:rsidP="00C26438">
      <w:pPr>
        <w:pStyle w:val="ComputerCode"/>
      </w:pPr>
      <w:r>
        <w:t xml:space="preserve">    digitalWrite(conLed, HIGH);</w:t>
      </w:r>
    </w:p>
    <w:p w14:paraId="6F19B24D" w14:textId="77777777" w:rsidR="00C26438" w:rsidRDefault="00C26438" w:rsidP="00C26438">
      <w:pPr>
        <w:pStyle w:val="ComputerCode"/>
      </w:pPr>
      <w:r>
        <w:t xml:space="preserve">    delay(1000);</w:t>
      </w:r>
    </w:p>
    <w:p w14:paraId="47DA354C" w14:textId="77777777" w:rsidR="00C26438" w:rsidRDefault="00C26438" w:rsidP="00C26438">
      <w:pPr>
        <w:pStyle w:val="ComputerCode"/>
      </w:pPr>
      <w:r>
        <w:t xml:space="preserve">   digitalWrite(conLed, LOW);</w:t>
      </w:r>
    </w:p>
    <w:p w14:paraId="193B923B" w14:textId="77777777" w:rsidR="00C26438" w:rsidRDefault="00C26438" w:rsidP="00C26438">
      <w:pPr>
        <w:pStyle w:val="ComputerCode"/>
      </w:pPr>
      <w:r>
        <w:t xml:space="preserve">  }</w:t>
      </w:r>
    </w:p>
    <w:p w14:paraId="1D65B14F" w14:textId="77777777" w:rsidR="00C26438" w:rsidRDefault="00C26438" w:rsidP="00C26438">
      <w:pPr>
        <w:pStyle w:val="ComputerCode"/>
      </w:pPr>
      <w:r>
        <w:t xml:space="preserve">  delay(10); // Delay a little bit to improve simulation performance</w:t>
      </w:r>
    </w:p>
    <w:p w14:paraId="51C564CD" w14:textId="75F2D700" w:rsidR="007B45D2" w:rsidRDefault="00C26438" w:rsidP="00C26438">
      <w:pPr>
        <w:pStyle w:val="ComputerCode"/>
      </w:pPr>
      <w:r>
        <w:t>}</w:t>
      </w:r>
    </w:p>
    <w:p w14:paraId="48DD4E41" w14:textId="47D0C575" w:rsidR="007B45D2" w:rsidRDefault="007B45D2" w:rsidP="005B434B">
      <w:pPr>
        <w:pStyle w:val="Head2"/>
      </w:pPr>
      <w:r>
        <w:t>Code explaination</w:t>
      </w:r>
    </w:p>
    <w:p w14:paraId="70E9BC45" w14:textId="6B2A0DFB" w:rsidR="007B45D2" w:rsidRPr="007B45D2" w:rsidRDefault="00817F91" w:rsidP="00933138">
      <w:pPr>
        <w:pStyle w:val="PostHeadPara"/>
      </w:pPr>
      <w:r>
        <w:t>Using the “</w:t>
      </w:r>
      <w:r w:rsidRPr="00817F91">
        <w:t>Adafruit_LiquidCrystal.h</w:t>
      </w:r>
      <w:r>
        <w:t>” header file LCD can be accessed then declare necessary variables. In the void setup () the pin were defines whether in is an output or input. The loop will wait for the data when the button is pressed and do the consecutive commands for the LED, LCD and buzzer.</w:t>
      </w:r>
      <w:r w:rsidR="00AF52BB">
        <w:t>s</w:t>
      </w:r>
    </w:p>
    <w:p w14:paraId="2BDBFA43" w14:textId="708E6AD2" w:rsidR="005B434B" w:rsidRDefault="005B434B" w:rsidP="005B434B">
      <w:pPr>
        <w:pStyle w:val="ReferenceHead"/>
      </w:pPr>
      <w:r>
        <w:lastRenderedPageBreak/>
        <w:t>REFERENCES</w:t>
      </w:r>
    </w:p>
    <w:p w14:paraId="311CB0A3" w14:textId="645D8844" w:rsidR="005B434B" w:rsidRDefault="00933138" w:rsidP="00933138">
      <w:pPr>
        <w:pStyle w:val="Bibentry"/>
      </w:pPr>
      <w:bookmarkStart w:id="3" w:name="bib1"/>
      <w:bookmarkEnd w:id="3"/>
      <w:r>
        <w:t>&lt;bib id="bib1"&gt;&lt;number&gt;[1]&lt;/number&gt;</w:t>
      </w:r>
      <w:r w:rsidR="00834FB3" w:rsidRPr="00834FB3">
        <w:t>Sukanth Behera1, Saradiya Kishore Parida</w:t>
      </w:r>
      <w:r w:rsidR="005B434B">
        <w:t>. 20</w:t>
      </w:r>
      <w:r w:rsidR="00834FB3">
        <w:t>18</w:t>
      </w:r>
      <w:r w:rsidR="005B434B">
        <w:t xml:space="preserve">. </w:t>
      </w:r>
      <w:r w:rsidR="00834FB3" w:rsidRPr="00834FB3">
        <w:t>IoT-based Flood Monitoring and Alerting System using Arduino Uno</w:t>
      </w:r>
      <w:r w:rsidR="005B434B">
        <w:t xml:space="preserve">, </w:t>
      </w:r>
      <w:r w:rsidR="00834FB3" w:rsidRPr="00834FB3">
        <w:t>Vol.09 No.03, 702-706</w:t>
      </w:r>
      <w:r w:rsidR="005B434B" w:rsidRPr="00414235">
        <w:t>.20</w:t>
      </w:r>
      <w:r w:rsidR="00834FB3">
        <w:t>18</w:t>
      </w:r>
      <w:r>
        <w:t>&lt;/bib&gt;</w:t>
      </w:r>
    </w:p>
    <w:p w14:paraId="34B11DF4" w14:textId="0CC739BB" w:rsidR="005B434B" w:rsidRPr="00FD48C2" w:rsidRDefault="00933138" w:rsidP="00933138">
      <w:pPr>
        <w:pStyle w:val="Bibentry"/>
      </w:pPr>
      <w:bookmarkStart w:id="4" w:name="bib2"/>
      <w:bookmarkEnd w:id="4"/>
      <w:r>
        <w:t>&lt;bib id="bib2"&gt;&lt;number&gt;[2]&lt;/number&gt;</w:t>
      </w:r>
      <w:r w:rsidR="005B434B" w:rsidRPr="00FD48C2">
        <w:t>Sa</w:t>
      </w:r>
      <w:r w:rsidR="002744B8" w:rsidRPr="002744B8">
        <w:t xml:space="preserve"> </w:t>
      </w:r>
      <w:r w:rsidR="002744B8">
        <w:t xml:space="preserve">Kenechukwu Anolue, Chijioke Ani. </w:t>
      </w:r>
      <w:r w:rsidR="002744B8" w:rsidRPr="002744B8">
        <w:t>REMOTE ALERT SYSTEM FOR ELECTRICITY IN PLUG MAINS</w:t>
      </w:r>
      <w:r w:rsidR="005B434B" w:rsidRPr="00FD48C2">
        <w:t>. 201</w:t>
      </w:r>
      <w:r w:rsidR="002744B8">
        <w:t>7</w:t>
      </w:r>
      <w:r w:rsidR="005B434B" w:rsidRPr="00FD48C2">
        <w:t xml:space="preserve">. </w:t>
      </w:r>
      <w:r w:rsidR="002744B8">
        <w:t>Volume 8 Issue 4. 2017</w:t>
      </w:r>
      <w:r w:rsidR="002744B8" w:rsidRPr="00FD48C2">
        <w:t xml:space="preserve"> </w:t>
      </w:r>
      <w:r>
        <w:t>&lt;/bib&gt;</w:t>
      </w:r>
    </w:p>
    <w:p w14:paraId="09D6F116" w14:textId="1CBF3A53" w:rsidR="005B434B" w:rsidRPr="00FD48C2" w:rsidRDefault="00933138" w:rsidP="00933138">
      <w:pPr>
        <w:pStyle w:val="Bibentry"/>
      </w:pPr>
      <w:bookmarkStart w:id="5" w:name="bib3"/>
      <w:bookmarkEnd w:id="5"/>
      <w:r>
        <w:t>&lt;bib id="bib3"&gt;&lt;number&gt;[3]&lt;/number&gt;</w:t>
      </w:r>
      <w:r w:rsidR="005B434B" w:rsidRPr="007B7078">
        <w:t xml:space="preserve">Martin A. Fischler and Robert C. Bolles. 1981. Random sample consensus: a paradigm for model fitting with applications to image analysis and automated cartography. Commun. ACM 24, 6 (June 1981), 381–395. https://doi.org/10.1145/358669.358692 </w:t>
      </w:r>
      <w:r>
        <w:t>&lt;/bib&gt;</w:t>
      </w:r>
    </w:p>
    <w:p w14:paraId="15EB8B7F" w14:textId="4E34DA1F" w:rsidR="005B434B" w:rsidRPr="00FD48C2" w:rsidRDefault="00933138" w:rsidP="00933138">
      <w:pPr>
        <w:pStyle w:val="Bibentry"/>
      </w:pPr>
      <w:bookmarkStart w:id="6" w:name="bib4"/>
      <w:bookmarkEnd w:id="6"/>
      <w:r>
        <w:t>&lt;bib id="bib4"&gt;&lt;number&gt;[4]&lt;/number&gt;</w:t>
      </w:r>
      <w:r w:rsidR="001C37A5">
        <w:t>Figure</w:t>
      </w:r>
      <w:r w:rsidR="00C26438">
        <w:t xml:space="preserve"> </w:t>
      </w:r>
      <w:r w:rsidR="001C37A5">
        <w:t>1.</w:t>
      </w:r>
      <w:hyperlink r:id="rId13" w:history="1">
        <w:r w:rsidR="001C37A5" w:rsidRPr="00933138">
          <w:rPr>
            <w:rStyle w:val="Hyperlink"/>
            <w:u w:val="none"/>
          </w:rPr>
          <w:t>https://www.tinkercad.com/things/9ZgVldKVqVu-tremendous-juttuli/editel?sharecode=MjdNgC1b3Mi1to_zWL73XxhWg2nPI7OJBtsY8HJDiEM</w:t>
        </w:r>
      </w:hyperlink>
      <w:r>
        <w:rPr>
          <w:rStyle w:val="Hyperlink"/>
          <w:u w:val="none"/>
        </w:rPr>
        <w:t>&lt;/bib&gt;</w:t>
      </w:r>
    </w:p>
    <w:p w14:paraId="3882F828" w14:textId="41D96354" w:rsidR="00C26438" w:rsidRPr="00FD48C2" w:rsidRDefault="00933138" w:rsidP="00933138">
      <w:pPr>
        <w:pStyle w:val="Bibentry"/>
      </w:pPr>
      <w:bookmarkStart w:id="7" w:name="bib5"/>
      <w:bookmarkEnd w:id="7"/>
      <w:r>
        <w:t>&lt;bib id="bib5"&gt;&lt;number&gt;[5]&lt;/number&gt;</w:t>
      </w:r>
      <w:r w:rsidR="00C26438">
        <w:t>Figure 2.</w:t>
      </w:r>
      <w:hyperlink r:id="rId14" w:history="1">
        <w:r w:rsidR="00C26438" w:rsidRPr="00933138">
          <w:rPr>
            <w:rStyle w:val="Hyperlink"/>
            <w:u w:val="none"/>
          </w:rPr>
          <w:t>https://www.tinkercad.com/things/9ZgVldKVqVu-tremendous-juttuli/editel?sharecode=MjdNgC1b3Mi1to_zWL73XxhWg2nPI7OJBtsY8HJDiEM</w:t>
        </w:r>
      </w:hyperlink>
      <w:r>
        <w:rPr>
          <w:rStyle w:val="Hyperlink"/>
          <w:u w:val="none"/>
        </w:rPr>
        <w:t>&lt;/bib&gt;</w:t>
      </w:r>
    </w:p>
    <w:p w14:paraId="76118B20" w14:textId="271D7C82" w:rsidR="00933138" w:rsidRDefault="00933138" w:rsidP="00933138">
      <w:pPr>
        <w:pStyle w:val="Bibentry"/>
        <w:rPr>
          <w:rStyle w:val="Hyperlink"/>
          <w:u w:val="none"/>
        </w:rPr>
      </w:pPr>
      <w:bookmarkStart w:id="8" w:name="bib6"/>
      <w:bookmarkEnd w:id="8"/>
      <w:r>
        <w:t>&lt;bib id="bib6"&gt;&lt;number&gt;[6]&lt;/number&gt;</w:t>
      </w:r>
      <w:r w:rsidR="00C26438">
        <w:t>Figure 3.</w:t>
      </w:r>
      <w:hyperlink r:id="rId15" w:history="1">
        <w:r w:rsidR="00C26438" w:rsidRPr="00933138">
          <w:rPr>
            <w:rStyle w:val="Hyperlink"/>
            <w:u w:val="none"/>
          </w:rPr>
          <w:t>https://www.tinkercad.com/things/9ZgVldKVqVu-tremendous-juttuli/editel?sharecode=MjdNgC1b3Mi1to_zWL73XxhWg2nPI7OJBtsY8HJDiEM</w:t>
        </w:r>
      </w:hyperlink>
      <w:r>
        <w:rPr>
          <w:rStyle w:val="Hyperlink"/>
          <w:u w:val="none"/>
        </w:rPr>
        <w:t>&lt;/bib&gt;</w:t>
      </w:r>
    </w:p>
    <w:p w14:paraId="313E4D49" w14:textId="63583175" w:rsidR="0000167C" w:rsidRDefault="0000167C" w:rsidP="0000167C">
      <w:pPr>
        <w:pStyle w:val="Normal1"/>
      </w:pPr>
    </w:p>
    <w:p w14:paraId="496E3A5B" w14:textId="44F95E79" w:rsidR="0000167C" w:rsidRDefault="0000167C" w:rsidP="0000167C">
      <w:pPr>
        <w:pStyle w:val="Normal1"/>
      </w:pPr>
    </w:p>
    <w:p w14:paraId="2DAA31D5" w14:textId="46EA6034" w:rsidR="0000167C" w:rsidRDefault="0000167C" w:rsidP="0000167C">
      <w:pPr>
        <w:pStyle w:val="Normal1"/>
      </w:pPr>
    </w:p>
    <w:p w14:paraId="28798D80" w14:textId="4BCFDA95" w:rsidR="0000167C" w:rsidRDefault="0000167C" w:rsidP="0000167C">
      <w:pPr>
        <w:pStyle w:val="Normal1"/>
      </w:pPr>
    </w:p>
    <w:p w14:paraId="000167EA" w14:textId="21D40465" w:rsidR="0000167C" w:rsidRDefault="0000167C" w:rsidP="0000167C">
      <w:pPr>
        <w:pStyle w:val="Normal1"/>
      </w:pPr>
    </w:p>
    <w:p w14:paraId="5DB95F85" w14:textId="4B4938D2" w:rsidR="0000167C" w:rsidRDefault="0000167C" w:rsidP="0000167C">
      <w:pPr>
        <w:pStyle w:val="Normal1"/>
      </w:pPr>
    </w:p>
    <w:p w14:paraId="5315C0C1" w14:textId="65AB49BB" w:rsidR="0000167C" w:rsidRDefault="0000167C" w:rsidP="0000167C">
      <w:pPr>
        <w:pStyle w:val="Normal1"/>
      </w:pPr>
    </w:p>
    <w:p w14:paraId="7738654B" w14:textId="19733AE8" w:rsidR="0000167C" w:rsidRDefault="0000167C" w:rsidP="0000167C">
      <w:pPr>
        <w:pStyle w:val="Normal1"/>
      </w:pPr>
    </w:p>
    <w:p w14:paraId="74A7906C" w14:textId="67F7E705" w:rsidR="0000167C" w:rsidRDefault="0000167C" w:rsidP="0000167C">
      <w:pPr>
        <w:pStyle w:val="Normal1"/>
      </w:pPr>
    </w:p>
    <w:p w14:paraId="2C6698F6" w14:textId="77777777" w:rsidR="0000167C" w:rsidRPr="009F5D19" w:rsidRDefault="0000167C" w:rsidP="0000167C">
      <w:pPr>
        <w:pStyle w:val="Normal1"/>
      </w:pPr>
      <w:bookmarkStart w:id="9" w:name="Validation_Bmk"/>
      <w:bookmarkStart w:id="10" w:name="ACMTemplateApplied"/>
      <w:bookmarkEnd w:id="9"/>
      <w:bookmarkEnd w:id="10"/>
    </w:p>
    <w:sectPr w:rsidR="0000167C" w:rsidRPr="009F5D19" w:rsidSect="000C6221">
      <w:footerReference w:type="default" r:id="rId16"/>
      <w:headerReference w:type="first" r:id="rId17"/>
      <w:footerReference w:type="first" r:id="rId18"/>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CE4549" w14:textId="77777777" w:rsidR="00DD54EB" w:rsidRDefault="00DD54EB" w:rsidP="005B434B">
      <w:pPr>
        <w:spacing w:line="240" w:lineRule="auto"/>
      </w:pPr>
      <w:r>
        <w:separator/>
      </w:r>
    </w:p>
  </w:endnote>
  <w:endnote w:type="continuationSeparator" w:id="0">
    <w:p w14:paraId="0A9CF335" w14:textId="77777777" w:rsidR="00DD54EB" w:rsidRDefault="00DD54EB"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 w:name="Linux Libertine">
    <w:altName w:val="Cambria"/>
    <w:charset w:val="00"/>
    <w:family w:val="auto"/>
    <w:pitch w:val="variable"/>
    <w:sig w:usb0="E0000AFF" w:usb1="5200E5FB" w:usb2="02000020" w:usb3="00000000" w:csb0="000001B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Linux Biolinum">
    <w:altName w:val="Times New Roman"/>
    <w:charset w:val="00"/>
    <w:family w:val="auto"/>
    <w:pitch w:val="variable"/>
    <w:sig w:usb0="E0000AFF" w:usb1="5000E5FB" w:usb2="0000002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Linux Libertine O">
    <w:altName w:val="Arial"/>
    <w:panose1 w:val="00000000000000000000"/>
    <w:charset w:val="00"/>
    <w:family w:val="auto"/>
    <w:notTrueType/>
    <w:pitch w:val="variable"/>
    <w:sig w:usb0="E0000AFF" w:usb1="5200E5FB" w:usb2="02000020" w:usb3="00000000" w:csb0="000001B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322D9" w14:textId="77777777" w:rsidR="00894B43" w:rsidRDefault="00737F1F" w:rsidP="00894B43">
    <w:pPr>
      <w:pStyle w:val="Footer"/>
      <w:jc w:val="center"/>
    </w:pPr>
    <w:r>
      <w:fldChar w:fldCharType="begin"/>
    </w:r>
    <w:r>
      <w:instrText xml:space="preserve"> PAGE   \* MERGEFORMAT </w:instrText>
    </w:r>
    <w:r>
      <w:fldChar w:fldCharType="separate"/>
    </w:r>
    <w:r w:rsidR="0000167C">
      <w:rPr>
        <w:noProof/>
      </w:rPr>
      <w:t>7</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5C23E" w14:textId="77777777" w:rsidR="000C6221" w:rsidRDefault="00DD54EB">
    <w:pPr>
      <w:pStyle w:val="Footer"/>
    </w:pPr>
  </w:p>
  <w:p w14:paraId="2419A230" w14:textId="77777777" w:rsidR="000C6221" w:rsidRDefault="00DD54EB">
    <w:pPr>
      <w:pStyle w:val="Footer"/>
    </w:pPr>
  </w:p>
  <w:p w14:paraId="066FC0DD" w14:textId="77777777" w:rsidR="000C6221" w:rsidRDefault="00DD54EB">
    <w:pPr>
      <w:pStyle w:val="Footer"/>
    </w:pPr>
  </w:p>
  <w:p w14:paraId="0846A552" w14:textId="77777777" w:rsidR="000C6221" w:rsidRDefault="00DD54EB">
    <w:pPr>
      <w:pStyle w:val="Footer"/>
    </w:pPr>
  </w:p>
  <w:p w14:paraId="1940F5C3" w14:textId="77777777" w:rsidR="000C6221" w:rsidRDefault="00DD54EB">
    <w:pPr>
      <w:pStyle w:val="Footer"/>
    </w:pPr>
  </w:p>
  <w:p w14:paraId="6C20EB71" w14:textId="77777777" w:rsidR="000C6221" w:rsidRDefault="00DD54EB">
    <w:pPr>
      <w:pStyle w:val="Footer"/>
    </w:pPr>
  </w:p>
  <w:p w14:paraId="45F53155" w14:textId="77777777" w:rsidR="000C6221" w:rsidRDefault="00DD54EB">
    <w:pPr>
      <w:pStyle w:val="Footer"/>
    </w:pPr>
  </w:p>
  <w:p w14:paraId="6A725747" w14:textId="77777777" w:rsidR="000C6221" w:rsidRDefault="00DD54EB">
    <w:pPr>
      <w:pStyle w:val="Footer"/>
    </w:pPr>
  </w:p>
  <w:p w14:paraId="3F8B30FC" w14:textId="77777777" w:rsidR="000C6221" w:rsidRDefault="00DD54EB">
    <w:pPr>
      <w:pStyle w:val="Footer"/>
    </w:pPr>
  </w:p>
  <w:p w14:paraId="59E3067E" w14:textId="77777777" w:rsidR="001E2D05" w:rsidRDefault="00DD54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407D66" w14:textId="77777777" w:rsidR="00DD54EB" w:rsidRDefault="00DD54EB" w:rsidP="005B434B">
      <w:pPr>
        <w:spacing w:line="240" w:lineRule="auto"/>
      </w:pPr>
      <w:r>
        <w:separator/>
      </w:r>
    </w:p>
  </w:footnote>
  <w:footnote w:type="continuationSeparator" w:id="0">
    <w:p w14:paraId="740F8190" w14:textId="77777777" w:rsidR="00DD54EB" w:rsidRDefault="00DD54EB" w:rsidP="005B43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A11C9" w14:textId="77777777" w:rsidR="00B1275E" w:rsidRPr="00B1275E" w:rsidRDefault="00B1275E" w:rsidP="00B1275E">
    <w:pPr>
      <w:pStyle w:val="Header"/>
      <w:ind w:left="-851" w:right="-1588"/>
      <w:rPr>
        <w:b/>
        <w:bCs/>
      </w:rPr>
    </w:pPr>
    <w:r>
      <w:rPr>
        <w:noProof/>
        <w:lang w:val="en-PH" w:eastAsia="en-PH"/>
      </w:rPr>
      <w:drawing>
        <wp:inline distT="0" distB="0" distL="0" distR="0" wp14:anchorId="773E03F3" wp14:editId="212A8B73">
          <wp:extent cx="1408176" cy="1828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408176" cy="182880"/>
                  </a:xfrm>
                  <a:prstGeom prst="rect">
                    <a:avLst/>
                  </a:prstGeom>
                </pic:spPr>
              </pic:pic>
            </a:graphicData>
          </a:graphic>
        </wp:inline>
      </w:drawing>
    </w:r>
    <w:r>
      <w:t xml:space="preserve"> </w:t>
    </w:r>
    <w:r>
      <w:rPr>
        <w:noProof/>
        <w:lang w:val="en-PH" w:eastAsia="en-PH"/>
      </w:rPr>
      <w:drawing>
        <wp:inline distT="0" distB="0" distL="0" distR="0" wp14:anchorId="78346C27" wp14:editId="0E2608E9">
          <wp:extent cx="2670048" cy="18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2670048" cy="182880"/>
                  </a:xfrm>
                  <a:prstGeom prst="rect">
                    <a:avLst/>
                  </a:prstGeom>
                </pic:spPr>
              </pic:pic>
            </a:graphicData>
          </a:graphic>
        </wp:inline>
      </w:drawing>
    </w:r>
    <w:r>
      <w:t xml:space="preserve"> </w:t>
    </w:r>
    <w:r>
      <w:rPr>
        <w:noProof/>
        <w:lang w:val="en-PH" w:eastAsia="en-PH"/>
      </w:rPr>
      <w:drawing>
        <wp:inline distT="0" distB="0" distL="0" distR="0" wp14:anchorId="6430861E" wp14:editId="349624EF">
          <wp:extent cx="2304288" cy="1828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
                    <a:extLst>
                      <a:ext uri="{28A0092B-C50C-407E-A947-70E740481C1C}">
                        <a14:useLocalDpi xmlns:a14="http://schemas.microsoft.com/office/drawing/2010/main" val="0"/>
                      </a:ext>
                    </a:extLst>
                  </a:blip>
                  <a:stretch>
                    <a:fillRect/>
                  </a:stretch>
                </pic:blipFill>
                <pic:spPr>
                  <a:xfrm>
                    <a:off x="0" y="0"/>
                    <a:ext cx="2304288" cy="18288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017F0B4D"/>
    <w:multiLevelType w:val="multilevel"/>
    <w:tmpl w:val="4D6825E8"/>
    <w:numStyleLink w:val="111111"/>
  </w:abstractNum>
  <w:abstractNum w:abstractNumId="12">
    <w:nsid w:val="0B6A1199"/>
    <w:multiLevelType w:val="hybridMultilevel"/>
    <w:tmpl w:val="B142CC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A263F6D"/>
    <w:multiLevelType w:val="singleLevel"/>
    <w:tmpl w:val="40090019"/>
    <w:lvl w:ilvl="0">
      <w:start w:val="1"/>
      <w:numFmt w:val="decimal"/>
      <w:lvlText w:val="%1."/>
      <w:lvlJc w:val="left"/>
      <w:pPr>
        <w:ind w:left="480" w:hanging="240"/>
      </w:pPr>
      <w:rPr>
        <w:rFonts w:hint="default"/>
      </w:rPr>
    </w:lvl>
  </w:abstractNum>
  <w:abstractNum w:abstractNumId="16">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nsid w:val="36662F61"/>
    <w:multiLevelType w:val="singleLevel"/>
    <w:tmpl w:val="40090019"/>
    <w:lvl w:ilvl="0">
      <w:start w:val="1"/>
      <w:numFmt w:val="decimal"/>
      <w:lvlText w:val="%1."/>
      <w:lvlJc w:val="left"/>
      <w:pPr>
        <w:ind w:left="480" w:hanging="240"/>
      </w:pPr>
      <w:rPr>
        <w:rFonts w:hint="default"/>
      </w:rPr>
    </w:lvl>
  </w:abstractNum>
  <w:abstractNum w:abstractNumId="19">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D53E22"/>
    <w:multiLevelType w:val="singleLevel"/>
    <w:tmpl w:val="40090019"/>
    <w:lvl w:ilvl="0">
      <w:start w:val="1"/>
      <w:numFmt w:val="decimal"/>
      <w:lvlText w:val="%1."/>
      <w:lvlJc w:val="left"/>
      <w:pPr>
        <w:ind w:left="480" w:hanging="240"/>
      </w:pPr>
      <w:rPr>
        <w:rFonts w:hint="default"/>
      </w:rPr>
    </w:lvl>
  </w:abstractNum>
  <w:abstractNum w:abstractNumId="22">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nsid w:val="48274591"/>
    <w:multiLevelType w:val="singleLevel"/>
    <w:tmpl w:val="40090019"/>
    <w:lvl w:ilvl="0">
      <w:start w:val="1"/>
      <w:numFmt w:val="decimal"/>
      <w:lvlText w:val="%1."/>
      <w:lvlJc w:val="left"/>
      <w:pPr>
        <w:ind w:left="480" w:hanging="240"/>
      </w:pPr>
      <w:rPr>
        <w:rFonts w:hint="default"/>
      </w:rPr>
    </w:lvl>
  </w:abstractNum>
  <w:abstractNum w:abstractNumId="24">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nsid w:val="64AA0DB0"/>
    <w:multiLevelType w:val="hybridMultilevel"/>
    <w:tmpl w:val="B75487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1">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2">
    <w:nsid w:val="6B514737"/>
    <w:multiLevelType w:val="singleLevel"/>
    <w:tmpl w:val="40090019"/>
    <w:lvl w:ilvl="0">
      <w:start w:val="1"/>
      <w:numFmt w:val="decimal"/>
      <w:lvlText w:val="%1."/>
      <w:lvlJc w:val="left"/>
      <w:pPr>
        <w:ind w:left="480" w:hanging="240"/>
      </w:pPr>
      <w:rPr>
        <w:rFonts w:hint="default"/>
      </w:rPr>
    </w:lvl>
  </w:abstractNum>
  <w:abstractNum w:abstractNumId="33">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4">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5">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0"/>
  </w:num>
  <w:num w:numId="2">
    <w:abstractNumId w:val="35"/>
  </w:num>
  <w:num w:numId="3">
    <w:abstractNumId w:val="28"/>
  </w:num>
  <w:num w:numId="4">
    <w:abstractNumId w:val="11"/>
  </w:num>
  <w:num w:numId="5">
    <w:abstractNumId w:val="18"/>
  </w:num>
  <w:num w:numId="6">
    <w:abstractNumId w:val="21"/>
  </w:num>
  <w:num w:numId="7">
    <w:abstractNumId w:val="32"/>
  </w:num>
  <w:num w:numId="8">
    <w:abstractNumId w:val="15"/>
  </w:num>
  <w:num w:numId="9">
    <w:abstractNumId w:val="23"/>
  </w:num>
  <w:num w:numId="10">
    <w:abstractNumId w:val="36"/>
  </w:num>
  <w:num w:numId="11">
    <w:abstractNumId w:val="20"/>
  </w:num>
  <w:num w:numId="12">
    <w:abstractNumId w:val="34"/>
  </w:num>
  <w:num w:numId="13">
    <w:abstractNumId w:val="24"/>
  </w:num>
  <w:num w:numId="14">
    <w:abstractNumId w:val="19"/>
  </w:num>
  <w:num w:numId="15">
    <w:abstractNumId w:val="30"/>
  </w:num>
  <w:num w:numId="16">
    <w:abstractNumId w:val="37"/>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6"/>
  </w:num>
  <w:num w:numId="28">
    <w:abstractNumId w:val="16"/>
  </w:num>
  <w:num w:numId="29">
    <w:abstractNumId w:val="13"/>
  </w:num>
  <w:num w:numId="30">
    <w:abstractNumId w:val="33"/>
  </w:num>
  <w:num w:numId="31">
    <w:abstractNumId w:val="22"/>
  </w:num>
  <w:num w:numId="32">
    <w:abstractNumId w:val="17"/>
  </w:num>
  <w:num w:numId="33">
    <w:abstractNumId w:val="31"/>
  </w:num>
  <w:num w:numId="34">
    <w:abstractNumId w:val="25"/>
  </w:num>
  <w:num w:numId="35">
    <w:abstractNumId w:val="27"/>
  </w:num>
  <w:num w:numId="36">
    <w:abstractNumId w:val="14"/>
  </w:num>
  <w:num w:numId="37">
    <w:abstractNumId w:val="29"/>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IxMLY0NrA0MTIxNzJR0lEKTi0uzszPAykwNKgFANHATawtAAAA"/>
  </w:docVars>
  <w:rsids>
    <w:rsidRoot w:val="008447BC"/>
    <w:rsid w:val="0000167C"/>
    <w:rsid w:val="000306E7"/>
    <w:rsid w:val="00054E0A"/>
    <w:rsid w:val="00080C59"/>
    <w:rsid w:val="0008391F"/>
    <w:rsid w:val="0009314B"/>
    <w:rsid w:val="000D6541"/>
    <w:rsid w:val="000D7DFF"/>
    <w:rsid w:val="000F4E3C"/>
    <w:rsid w:val="001142BA"/>
    <w:rsid w:val="001754DD"/>
    <w:rsid w:val="001B633D"/>
    <w:rsid w:val="001C37A5"/>
    <w:rsid w:val="001C6FC6"/>
    <w:rsid w:val="001D3CDD"/>
    <w:rsid w:val="001E2987"/>
    <w:rsid w:val="0022111E"/>
    <w:rsid w:val="0023048B"/>
    <w:rsid w:val="00231DBC"/>
    <w:rsid w:val="00241354"/>
    <w:rsid w:val="002601C2"/>
    <w:rsid w:val="002664CE"/>
    <w:rsid w:val="002744B8"/>
    <w:rsid w:val="00277C30"/>
    <w:rsid w:val="0029158F"/>
    <w:rsid w:val="00292C1F"/>
    <w:rsid w:val="00296257"/>
    <w:rsid w:val="002C37CC"/>
    <w:rsid w:val="002E1096"/>
    <w:rsid w:val="002E204E"/>
    <w:rsid w:val="002F58C9"/>
    <w:rsid w:val="002F5B40"/>
    <w:rsid w:val="00317CF9"/>
    <w:rsid w:val="00340671"/>
    <w:rsid w:val="003630EC"/>
    <w:rsid w:val="003756D0"/>
    <w:rsid w:val="003A253B"/>
    <w:rsid w:val="003F5664"/>
    <w:rsid w:val="0042707D"/>
    <w:rsid w:val="00457C1D"/>
    <w:rsid w:val="004C5A40"/>
    <w:rsid w:val="005404A8"/>
    <w:rsid w:val="00547F6A"/>
    <w:rsid w:val="00567677"/>
    <w:rsid w:val="005B434B"/>
    <w:rsid w:val="005C3913"/>
    <w:rsid w:val="005C5821"/>
    <w:rsid w:val="00606D2B"/>
    <w:rsid w:val="00610855"/>
    <w:rsid w:val="006E1D11"/>
    <w:rsid w:val="006E5330"/>
    <w:rsid w:val="00720F9D"/>
    <w:rsid w:val="00737F1F"/>
    <w:rsid w:val="007561FC"/>
    <w:rsid w:val="007B36F5"/>
    <w:rsid w:val="007B45D2"/>
    <w:rsid w:val="007E174F"/>
    <w:rsid w:val="007E1A44"/>
    <w:rsid w:val="007E20EF"/>
    <w:rsid w:val="007F27E5"/>
    <w:rsid w:val="00810484"/>
    <w:rsid w:val="0081437E"/>
    <w:rsid w:val="00815D54"/>
    <w:rsid w:val="00817F91"/>
    <w:rsid w:val="00832D00"/>
    <w:rsid w:val="00834FB3"/>
    <w:rsid w:val="008447BC"/>
    <w:rsid w:val="00867122"/>
    <w:rsid w:val="008D14C0"/>
    <w:rsid w:val="00920182"/>
    <w:rsid w:val="00933138"/>
    <w:rsid w:val="0096109E"/>
    <w:rsid w:val="009641B8"/>
    <w:rsid w:val="009726E8"/>
    <w:rsid w:val="009B76D7"/>
    <w:rsid w:val="009F5D19"/>
    <w:rsid w:val="009F684F"/>
    <w:rsid w:val="00A032E4"/>
    <w:rsid w:val="00A05DED"/>
    <w:rsid w:val="00A27A9F"/>
    <w:rsid w:val="00A3685D"/>
    <w:rsid w:val="00A55475"/>
    <w:rsid w:val="00A6011A"/>
    <w:rsid w:val="00A81049"/>
    <w:rsid w:val="00A86871"/>
    <w:rsid w:val="00AD6C5E"/>
    <w:rsid w:val="00AF4519"/>
    <w:rsid w:val="00AF52BB"/>
    <w:rsid w:val="00AF5390"/>
    <w:rsid w:val="00B1275E"/>
    <w:rsid w:val="00B53C89"/>
    <w:rsid w:val="00B80295"/>
    <w:rsid w:val="00B929C9"/>
    <w:rsid w:val="00BD04E6"/>
    <w:rsid w:val="00C00CCC"/>
    <w:rsid w:val="00C26438"/>
    <w:rsid w:val="00C53BFC"/>
    <w:rsid w:val="00C93057"/>
    <w:rsid w:val="00D07298"/>
    <w:rsid w:val="00D13194"/>
    <w:rsid w:val="00D15AA7"/>
    <w:rsid w:val="00D71122"/>
    <w:rsid w:val="00D80DF2"/>
    <w:rsid w:val="00DA1CE2"/>
    <w:rsid w:val="00DC428F"/>
    <w:rsid w:val="00DD54EB"/>
    <w:rsid w:val="00E037CD"/>
    <w:rsid w:val="00E55E8D"/>
    <w:rsid w:val="00E57B57"/>
    <w:rsid w:val="00E71859"/>
    <w:rsid w:val="00E8032D"/>
    <w:rsid w:val="00E8234D"/>
    <w:rsid w:val="00E91361"/>
    <w:rsid w:val="00E92194"/>
    <w:rsid w:val="00EE553C"/>
    <w:rsid w:val="00EF33C2"/>
    <w:rsid w:val="00EF5BB9"/>
    <w:rsid w:val="00F07897"/>
    <w:rsid w:val="00F46728"/>
    <w:rsid w:val="00F570F1"/>
    <w:rsid w:val="00F6354E"/>
    <w:rsid w:val="00F830EA"/>
    <w:rsid w:val="00FA7348"/>
    <w:rsid w:val="00FD21F1"/>
    <w:rsid w:val="00FF6CCB"/>
    <w:rsid w:val="644B6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8E3B4"/>
  <w15:chartTrackingRefBased/>
  <w15:docId w15:val="{AC169D46-D525-4323-A50B-A40B11771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67C"/>
    <w:pPr>
      <w:spacing w:after="0" w:line="264" w:lineRule="auto"/>
      <w:jc w:val="both"/>
    </w:pPr>
    <w:rPr>
      <w:rFonts w:ascii="Linux Libertine" w:eastAsiaTheme="minorHAnsi" w:hAnsi="Linux Libertine" w:cs="Linux Libertine"/>
      <w:sz w:val="18"/>
    </w:rPr>
  </w:style>
  <w:style w:type="paragraph" w:styleId="Heading1">
    <w:name w:val="heading 1"/>
    <w:basedOn w:val="Normal"/>
    <w:next w:val="Normal"/>
    <w:link w:val="Heading1Char"/>
    <w:autoRedefine/>
    <w:uiPriority w:val="9"/>
    <w:qFormat/>
    <w:rsid w:val="0000167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0167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00167C"/>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00167C"/>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00167C"/>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00167C"/>
    <w:pPr>
      <w:keepNext/>
      <w:numPr>
        <w:ilvl w:val="5"/>
        <w:numId w:val="16"/>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00167C"/>
    <w:pPr>
      <w:keepNext/>
      <w:numPr>
        <w:ilvl w:val="6"/>
        <w:numId w:val="16"/>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00167C"/>
    <w:pPr>
      <w:keepNext/>
      <w:numPr>
        <w:ilvl w:val="7"/>
        <w:numId w:val="16"/>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00167C"/>
    <w:pPr>
      <w:keepNext/>
      <w:numPr>
        <w:ilvl w:val="8"/>
        <w:numId w:val="16"/>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0016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167C"/>
  </w:style>
  <w:style w:type="character" w:customStyle="1" w:styleId="FigureCaptionChar">
    <w:name w:val="FigureCaption Char"/>
    <w:basedOn w:val="DefaultParagraphFont"/>
    <w:link w:val="FigureCaption"/>
    <w:locked/>
    <w:rsid w:val="0000167C"/>
    <w:rPr>
      <w:rFonts w:ascii="Linux Libertine" w:eastAsiaTheme="minorHAnsi" w:hAnsi="Linux Libertine" w:cs="Linux Libertine"/>
      <w:b/>
      <w:sz w:val="18"/>
    </w:rPr>
  </w:style>
  <w:style w:type="paragraph" w:customStyle="1" w:styleId="FigureCaption">
    <w:name w:val="FigureCaption"/>
    <w:link w:val="FigureCaptionChar"/>
    <w:autoRedefine/>
    <w:qFormat/>
    <w:rsid w:val="0000167C"/>
    <w:pPr>
      <w:spacing w:before="220" w:after="240" w:line="240" w:lineRule="auto"/>
      <w:jc w:val="center"/>
    </w:pPr>
    <w:rPr>
      <w:rFonts w:ascii="Linux Libertine" w:eastAsiaTheme="minorHAnsi" w:hAnsi="Linux Libertine" w:cs="Linux Libertine"/>
      <w:b/>
      <w:sz w:val="18"/>
    </w:rPr>
  </w:style>
  <w:style w:type="paragraph" w:customStyle="1" w:styleId="Image">
    <w:name w:val="Image"/>
    <w:basedOn w:val="Normal"/>
    <w:qFormat/>
    <w:rsid w:val="0000167C"/>
    <w:pPr>
      <w:keepNext/>
    </w:pPr>
  </w:style>
  <w:style w:type="paragraph" w:styleId="ListParagraph">
    <w:name w:val="List Paragraph"/>
    <w:autoRedefine/>
    <w:uiPriority w:val="34"/>
    <w:qFormat/>
    <w:rsid w:val="0000167C"/>
    <w:pPr>
      <w:numPr>
        <w:numId w:val="27"/>
      </w:numPr>
      <w:spacing w:after="0" w:line="264" w:lineRule="auto"/>
      <w:contextualSpacing/>
    </w:pPr>
    <w:rPr>
      <w:rFonts w:ascii="Linux Biolinum" w:eastAsiaTheme="minorHAnsi" w:hAnsi="Linux Biolinum" w:cs="Linux Biolinum"/>
      <w:sz w:val="18"/>
    </w:rPr>
  </w:style>
  <w:style w:type="paragraph" w:customStyle="1" w:styleId="Head1">
    <w:name w:val="Head1"/>
    <w:basedOn w:val="Heading1"/>
    <w:next w:val="Para"/>
    <w:autoRedefine/>
    <w:qFormat/>
    <w:rsid w:val="0000167C"/>
    <w:pPr>
      <w:numPr>
        <w:numId w:val="14"/>
      </w:numPr>
      <w:spacing w:before="220" w:after="80" w:line="240" w:lineRule="auto"/>
    </w:pPr>
    <w:rPr>
      <w:rFonts w:ascii="Linux Biolinum" w:eastAsia="Times New Roman" w:hAnsi="Linux Biolinum" w:cs="Linux Biolinum"/>
      <w:color w:val="auto"/>
      <w:szCs w:val="20"/>
    </w:rPr>
  </w:style>
  <w:style w:type="paragraph" w:customStyle="1" w:styleId="Head2">
    <w:name w:val="Head2"/>
    <w:basedOn w:val="Heading2"/>
    <w:next w:val="Para"/>
    <w:autoRedefine/>
    <w:qFormat/>
    <w:rsid w:val="0000167C"/>
    <w:pPr>
      <w:numPr>
        <w:ilvl w:val="1"/>
        <w:numId w:val="14"/>
      </w:numPr>
      <w:spacing w:before="180" w:after="80" w:line="240" w:lineRule="auto"/>
    </w:pPr>
    <w:rPr>
      <w:rFonts w:ascii="Linux Biolinum" w:eastAsia="Times New Roman" w:hAnsi="Linux Biolinum" w:cs="Linux Biolinum"/>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00167C"/>
    <w:pPr>
      <w:spacing w:after="0" w:line="264" w:lineRule="auto"/>
      <w:ind w:firstLine="240"/>
    </w:pPr>
    <w:rPr>
      <w:rFonts w:ascii="Linux Libertine" w:eastAsiaTheme="minorHAnsi" w:hAnsi="Linux Libertine" w:cs="Linux Libertine"/>
      <w:sz w:val="18"/>
    </w:rPr>
  </w:style>
  <w:style w:type="character" w:styleId="Hyperlink">
    <w:name w:val="Hyperlink"/>
    <w:basedOn w:val="DefaultParagraphFont"/>
    <w:uiPriority w:val="99"/>
    <w:unhideWhenUsed/>
    <w:rsid w:val="0000167C"/>
    <w:rPr>
      <w:rFonts w:ascii="Linux Libertine" w:hAnsi="Linux Libertine" w:cs="Linux Libertine"/>
      <w:color w:val="0563C1" w:themeColor="hyperlink"/>
      <w:u w:val="single"/>
    </w:rPr>
  </w:style>
  <w:style w:type="paragraph" w:styleId="Subtitle">
    <w:name w:val="Subtitle"/>
    <w:basedOn w:val="Normal"/>
    <w:next w:val="Normal"/>
    <w:link w:val="SubtitleChar"/>
    <w:uiPriority w:val="11"/>
    <w:qFormat/>
    <w:rsid w:val="0000167C"/>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00167C"/>
    <w:rPr>
      <w:rFonts w:ascii="Linux Biolinum" w:eastAsiaTheme="majorEastAsia" w:hAnsi="Linux Biolinum" w:cs="Linux Biolinum"/>
      <w:iCs/>
      <w:sz w:val="24"/>
      <w:szCs w:val="24"/>
    </w:rPr>
  </w:style>
  <w:style w:type="paragraph" w:customStyle="1" w:styleId="Abstract">
    <w:name w:val="Abstract"/>
    <w:qFormat/>
    <w:rsid w:val="0000167C"/>
    <w:pPr>
      <w:spacing w:before="20" w:after="120" w:line="264" w:lineRule="auto"/>
      <w:jc w:val="both"/>
    </w:pPr>
    <w:rPr>
      <w:rFonts w:ascii="Linux Libertine" w:eastAsiaTheme="minorHAnsi" w:hAnsi="Linux Libertine" w:cs="Linux Libertine"/>
      <w:sz w:val="18"/>
    </w:rPr>
  </w:style>
  <w:style w:type="paragraph" w:customStyle="1" w:styleId="Affiliation">
    <w:name w:val="Affiliation"/>
    <w:autoRedefine/>
    <w:qFormat/>
    <w:rsid w:val="0000167C"/>
    <w:pPr>
      <w:spacing w:after="0" w:line="240" w:lineRule="auto"/>
    </w:pPr>
    <w:rPr>
      <w:rFonts w:ascii="Linux Libertine" w:eastAsia="Times New Roman" w:hAnsi="Linux Libertine" w:cs="Linux Libertine"/>
      <w:sz w:val="18"/>
      <w:szCs w:val="20"/>
    </w:rPr>
  </w:style>
  <w:style w:type="paragraph" w:customStyle="1" w:styleId="Titledocument">
    <w:name w:val="Title_document"/>
    <w:basedOn w:val="Heading1"/>
    <w:link w:val="TitledocumentChar"/>
    <w:autoRedefine/>
    <w:qFormat/>
    <w:rsid w:val="0000167C"/>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CMRefHead">
    <w:name w:val="ACMRefHead"/>
    <w:basedOn w:val="Normal"/>
    <w:link w:val="ACMRefHeadChar"/>
    <w:qFormat/>
    <w:rsid w:val="0000167C"/>
    <w:pPr>
      <w:keepNext/>
      <w:spacing w:before="60" w:after="60"/>
    </w:pPr>
    <w:rPr>
      <w:b/>
    </w:rPr>
  </w:style>
  <w:style w:type="character" w:customStyle="1" w:styleId="TitledocumentChar">
    <w:name w:val="Title_document Char"/>
    <w:basedOn w:val="DefaultParagraphFont"/>
    <w:link w:val="Titledocument"/>
    <w:rsid w:val="005B434B"/>
    <w:rPr>
      <w:rFonts w:ascii="Linux Biolinum" w:eastAsia="Times New Roman" w:hAnsi="Linux Biolinum" w:cs="Linux Biolinum"/>
      <w:bCs/>
      <w:sz w:val="34"/>
      <w:szCs w:val="20"/>
    </w:rPr>
  </w:style>
  <w:style w:type="character" w:customStyle="1" w:styleId="AckHeadChar">
    <w:name w:val="AckHead Char"/>
    <w:basedOn w:val="DefaultParagraphFont"/>
    <w:link w:val="AckHead"/>
    <w:locked/>
    <w:rsid w:val="0000167C"/>
    <w:rPr>
      <w:rFonts w:ascii="Linux Biolinum" w:eastAsiaTheme="minorHAnsi" w:hAnsi="Linux Biolinum" w:cs="Linux Biolinum"/>
      <w:b/>
    </w:rPr>
  </w:style>
  <w:style w:type="paragraph" w:customStyle="1" w:styleId="AckHead">
    <w:name w:val="AckHead"/>
    <w:link w:val="AckHeadChar"/>
    <w:autoRedefine/>
    <w:qFormat/>
    <w:rsid w:val="0000167C"/>
    <w:pPr>
      <w:keepNext/>
      <w:spacing w:before="120" w:after="40" w:line="240" w:lineRule="auto"/>
    </w:pPr>
    <w:rPr>
      <w:rFonts w:ascii="Linux Biolinum" w:eastAsiaTheme="minorHAnsi" w:hAnsi="Linux Biolinum" w:cs="Linux Biolinum"/>
      <w:b/>
    </w:rPr>
  </w:style>
  <w:style w:type="paragraph" w:customStyle="1" w:styleId="AckPara">
    <w:name w:val="AckPara"/>
    <w:autoRedefine/>
    <w:qFormat/>
    <w:rsid w:val="0000167C"/>
    <w:pPr>
      <w:spacing w:after="0" w:line="264" w:lineRule="auto"/>
      <w:jc w:val="both"/>
    </w:pPr>
    <w:rPr>
      <w:rFonts w:ascii="Linux Libertine" w:eastAsiaTheme="minorHAnsi" w:hAnsi="Linux Libertine" w:cs="Linux Libertine"/>
      <w:sz w:val="18"/>
    </w:rPr>
  </w:style>
  <w:style w:type="paragraph" w:customStyle="1" w:styleId="AppendixH1">
    <w:name w:val="AppendixH1"/>
    <w:qFormat/>
    <w:rsid w:val="0000167C"/>
    <w:pPr>
      <w:spacing w:before="140" w:after="40" w:line="240" w:lineRule="auto"/>
    </w:pPr>
    <w:rPr>
      <w:rFonts w:ascii="Linux Biolinum" w:eastAsia="Times New Roman" w:hAnsi="Linux Biolinum" w:cs="Linux Biolinum"/>
      <w:b/>
      <w:szCs w:val="20"/>
    </w:rPr>
  </w:style>
  <w:style w:type="paragraph" w:customStyle="1" w:styleId="AppendixH2">
    <w:name w:val="AppendixH2"/>
    <w:qFormat/>
    <w:rsid w:val="0000167C"/>
    <w:pPr>
      <w:autoSpaceDE w:val="0"/>
      <w:autoSpaceDN w:val="0"/>
      <w:adjustRightInd w:val="0"/>
      <w:spacing w:before="60" w:after="40" w:line="240" w:lineRule="auto"/>
    </w:pPr>
    <w:rPr>
      <w:rFonts w:ascii="Linux Biolinum" w:eastAsiaTheme="minorHAnsi" w:hAnsi="Linux Biolinum" w:cs="Linux Biolinum"/>
      <w:b/>
      <w:szCs w:val="24"/>
    </w:rPr>
  </w:style>
  <w:style w:type="paragraph" w:customStyle="1" w:styleId="AppendixH3">
    <w:name w:val="AppendixH3"/>
    <w:qFormat/>
    <w:rsid w:val="0000167C"/>
    <w:pPr>
      <w:autoSpaceDE w:val="0"/>
      <w:autoSpaceDN w:val="0"/>
      <w:adjustRightInd w:val="0"/>
      <w:spacing w:before="60" w:after="140" w:line="240" w:lineRule="auto"/>
      <w:ind w:left="240"/>
    </w:pPr>
    <w:rPr>
      <w:rFonts w:ascii="Linux Biolinum" w:eastAsiaTheme="minorHAnsi" w:hAnsi="Linux Biolinum" w:cs="Linux Biolinum"/>
      <w:i/>
      <w:sz w:val="18"/>
      <w:szCs w:val="24"/>
    </w:rPr>
  </w:style>
  <w:style w:type="paragraph" w:customStyle="1" w:styleId="AuthNotes">
    <w:name w:val="AuthNotes"/>
    <w:qFormat/>
    <w:rsid w:val="0000167C"/>
    <w:pPr>
      <w:spacing w:after="0" w:line="276" w:lineRule="auto"/>
    </w:pPr>
    <w:rPr>
      <w:rFonts w:ascii="Linux Libertine" w:eastAsiaTheme="minorHAnsi" w:hAnsi="Linux Libertine" w:cs="Linux Libertine"/>
    </w:rPr>
  </w:style>
  <w:style w:type="character" w:customStyle="1" w:styleId="AuthorsChar">
    <w:name w:val="Authors Char"/>
    <w:basedOn w:val="DefaultParagraphFont"/>
    <w:link w:val="Authors"/>
    <w:locked/>
    <w:rsid w:val="0000167C"/>
    <w:rPr>
      <w:rFonts w:ascii="Linux Libertine" w:eastAsiaTheme="minorHAnsi" w:hAnsi="Linux Libertine" w:cs="Linux Libertine"/>
      <w:sz w:val="18"/>
    </w:rPr>
  </w:style>
  <w:style w:type="paragraph" w:customStyle="1" w:styleId="Authors">
    <w:name w:val="Authors"/>
    <w:link w:val="AuthorsChar"/>
    <w:autoRedefine/>
    <w:qFormat/>
    <w:rsid w:val="0000167C"/>
    <w:pPr>
      <w:spacing w:before="180" w:after="60" w:line="240" w:lineRule="auto"/>
    </w:pPr>
    <w:rPr>
      <w:rFonts w:ascii="Linux Libertine" w:eastAsiaTheme="minorHAnsi" w:hAnsi="Linux Libertine" w:cs="Linux Libertine"/>
      <w:sz w:val="18"/>
    </w:rPr>
  </w:style>
  <w:style w:type="character" w:customStyle="1" w:styleId="DisplayFormulaChar">
    <w:name w:val="DisplayFormula Char"/>
    <w:basedOn w:val="DefaultParagraphFont"/>
    <w:link w:val="DisplayFormula"/>
    <w:locked/>
    <w:rsid w:val="0000167C"/>
    <w:rPr>
      <w:rFonts w:ascii="Linux Libertine" w:eastAsiaTheme="minorHAnsi" w:hAnsi="Linux Libertine" w:cs="Linux Libertine"/>
      <w:sz w:val="18"/>
    </w:rPr>
  </w:style>
  <w:style w:type="paragraph" w:customStyle="1" w:styleId="DisplayFormula">
    <w:name w:val="DisplayFormula"/>
    <w:link w:val="DisplayFormulaChar"/>
    <w:qFormat/>
    <w:rsid w:val="0000167C"/>
    <w:pPr>
      <w:spacing w:before="100" w:after="100" w:line="240" w:lineRule="auto"/>
    </w:pPr>
    <w:rPr>
      <w:rFonts w:ascii="Linux Libertine" w:eastAsiaTheme="minorHAnsi" w:hAnsi="Linux Libertine" w:cs="Linux Libertine"/>
      <w:sz w:val="18"/>
    </w:rPr>
  </w:style>
  <w:style w:type="paragraph" w:customStyle="1" w:styleId="KeyWordHead">
    <w:name w:val="KeyWordHead"/>
    <w:link w:val="KeyWordHeadchar"/>
    <w:autoRedefine/>
    <w:qFormat/>
    <w:rsid w:val="0000167C"/>
    <w:pPr>
      <w:keepNext/>
      <w:spacing w:before="200" w:after="20" w:line="240" w:lineRule="auto"/>
    </w:pPr>
    <w:rPr>
      <w:rFonts w:ascii="Linux Biolinum" w:eastAsiaTheme="minorHAnsi" w:hAnsi="Linux Biolinum" w:cs="Linux Biolinum"/>
      <w:b/>
    </w:rPr>
  </w:style>
  <w:style w:type="paragraph" w:customStyle="1" w:styleId="KeyWords">
    <w:name w:val="KeyWords"/>
    <w:basedOn w:val="Normal"/>
    <w:qFormat/>
    <w:rsid w:val="0000167C"/>
    <w:pPr>
      <w:spacing w:before="60" w:after="60"/>
    </w:pPr>
  </w:style>
  <w:style w:type="paragraph" w:customStyle="1" w:styleId="ReferenceHead">
    <w:name w:val="ReferenceHead"/>
    <w:autoRedefine/>
    <w:qFormat/>
    <w:rsid w:val="0000167C"/>
    <w:pPr>
      <w:keepNext/>
      <w:spacing w:before="200" w:after="40" w:line="240" w:lineRule="auto"/>
    </w:pPr>
    <w:rPr>
      <w:rFonts w:ascii="Linux Biolinum" w:eastAsiaTheme="minorHAnsi" w:hAnsi="Linux Biolinum" w:cs="Linux Biolinum"/>
      <w:b/>
    </w:rPr>
  </w:style>
  <w:style w:type="paragraph" w:customStyle="1" w:styleId="Statements">
    <w:name w:val="Statements"/>
    <w:basedOn w:val="Normal"/>
    <w:qFormat/>
    <w:rsid w:val="0000167C"/>
    <w:pPr>
      <w:ind w:firstLine="240"/>
    </w:pPr>
    <w:rPr>
      <w:sz w:val="20"/>
    </w:rPr>
  </w:style>
  <w:style w:type="character" w:customStyle="1" w:styleId="TableCaptionChar">
    <w:name w:val="TableCaption Char"/>
    <w:basedOn w:val="DefaultParagraphFont"/>
    <w:link w:val="TableCaption"/>
    <w:locked/>
    <w:rsid w:val="0000167C"/>
    <w:rPr>
      <w:rFonts w:ascii="Linux Libertine" w:eastAsiaTheme="minorHAnsi" w:hAnsi="Linux Libertine" w:cs="Linux Libertine"/>
      <w:b/>
      <w:sz w:val="18"/>
    </w:rPr>
  </w:style>
  <w:style w:type="paragraph" w:customStyle="1" w:styleId="TableCaption">
    <w:name w:val="TableCaption"/>
    <w:link w:val="TableCaptionChar"/>
    <w:autoRedefine/>
    <w:qFormat/>
    <w:rsid w:val="0000167C"/>
    <w:pPr>
      <w:keepNext/>
      <w:spacing w:before="360" w:after="200" w:line="240" w:lineRule="auto"/>
      <w:jc w:val="center"/>
    </w:pPr>
    <w:rPr>
      <w:rFonts w:ascii="Linux Libertine" w:eastAsiaTheme="minorHAnsi" w:hAnsi="Linux Libertine" w:cs="Linux Libertine"/>
      <w:b/>
      <w:sz w:val="18"/>
    </w:rPr>
  </w:style>
  <w:style w:type="character" w:customStyle="1" w:styleId="ACMRefHeadChar">
    <w:name w:val="ACMRefHead Char"/>
    <w:basedOn w:val="TitledocumentChar"/>
    <w:link w:val="ACMRefHead"/>
    <w:rsid w:val="005B434B"/>
    <w:rPr>
      <w:rFonts w:ascii="Linux Libertine" w:eastAsiaTheme="minorHAnsi" w:hAnsi="Linux Libertine" w:cs="Linux Libertine"/>
      <w:b/>
      <w:bCs w:val="0"/>
      <w:sz w:val="18"/>
      <w:szCs w:val="20"/>
    </w:rPr>
  </w:style>
  <w:style w:type="character" w:customStyle="1" w:styleId="DisplayFormulaUnnumChar">
    <w:name w:val="DisplayFormulaUnnum Char"/>
    <w:basedOn w:val="DefaultParagraphFont"/>
    <w:link w:val="DisplayFormulaUnnum"/>
    <w:locked/>
    <w:rsid w:val="0000167C"/>
    <w:rPr>
      <w:rFonts w:ascii="Linux Libertine" w:eastAsiaTheme="minorHAnsi" w:hAnsi="Linux Libertine" w:cs="Linux Libertine"/>
      <w:sz w:val="18"/>
    </w:rPr>
  </w:style>
  <w:style w:type="paragraph" w:customStyle="1" w:styleId="DisplayFormulaUnnum">
    <w:name w:val="DisplayFormulaUnnum"/>
    <w:basedOn w:val="Normal"/>
    <w:link w:val="DisplayFormulaUnnumChar"/>
    <w:rsid w:val="0000167C"/>
  </w:style>
  <w:style w:type="character" w:customStyle="1" w:styleId="ParaContinueChar">
    <w:name w:val="ParaContinue Char"/>
    <w:basedOn w:val="DefaultParagraphFont"/>
    <w:link w:val="ParaContinue"/>
    <w:locked/>
    <w:rsid w:val="0000167C"/>
    <w:rPr>
      <w:rFonts w:ascii="Linux Libertine" w:eastAsiaTheme="minorHAnsi" w:hAnsi="Linux Libertine" w:cs="Linux Libertine"/>
      <w:sz w:val="18"/>
    </w:rPr>
  </w:style>
  <w:style w:type="paragraph" w:customStyle="1" w:styleId="ParaContinue">
    <w:name w:val="ParaContinue"/>
    <w:basedOn w:val="Para"/>
    <w:link w:val="ParaContinueChar"/>
    <w:rsid w:val="0000167C"/>
    <w:pPr>
      <w:ind w:firstLine="0"/>
    </w:pPr>
  </w:style>
  <w:style w:type="paragraph" w:customStyle="1" w:styleId="Bibentry">
    <w:name w:val="Bib_entry"/>
    <w:autoRedefine/>
    <w:qFormat/>
    <w:rsid w:val="0000167C"/>
    <w:pPr>
      <w:spacing w:after="0" w:line="240" w:lineRule="auto"/>
    </w:pPr>
    <w:rPr>
      <w:rFonts w:ascii="Linux Libertine" w:eastAsiaTheme="minorHAnsi" w:hAnsi="Linux Libertine" w:cs="Linux Libertine"/>
      <w:sz w:val="14"/>
    </w:rPr>
  </w:style>
  <w:style w:type="paragraph" w:customStyle="1" w:styleId="Algorithm">
    <w:name w:val="Algorithm"/>
    <w:basedOn w:val="Normal"/>
    <w:qFormat/>
    <w:rsid w:val="0000167C"/>
    <w:pPr>
      <w:spacing w:line="240" w:lineRule="auto"/>
    </w:pPr>
  </w:style>
  <w:style w:type="paragraph" w:customStyle="1" w:styleId="Extract">
    <w:name w:val="Extract"/>
    <w:basedOn w:val="Normal"/>
    <w:rsid w:val="0000167C"/>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00167C"/>
  </w:style>
  <w:style w:type="paragraph" w:customStyle="1" w:styleId="CCSDescription">
    <w:name w:val="CCSDescription"/>
    <w:basedOn w:val="KeyWords"/>
    <w:qFormat/>
    <w:rsid w:val="0000167C"/>
  </w:style>
  <w:style w:type="paragraph" w:customStyle="1" w:styleId="AlgorithmCaption">
    <w:name w:val="AlgorithmCaption"/>
    <w:basedOn w:val="Normal"/>
    <w:rsid w:val="0000167C"/>
    <w:pPr>
      <w:pBdr>
        <w:top w:val="single" w:sz="4" w:space="2" w:color="auto"/>
        <w:bottom w:val="single" w:sz="4" w:space="2" w:color="auto"/>
      </w:pBdr>
    </w:pPr>
  </w:style>
  <w:style w:type="character" w:customStyle="1" w:styleId="GrantNumber">
    <w:name w:val="GrantNumber"/>
    <w:basedOn w:val="DefaultParagraphFont"/>
    <w:uiPriority w:val="1"/>
    <w:qFormat/>
    <w:rsid w:val="0000167C"/>
    <w:rPr>
      <w:rFonts w:ascii="Linux Libertine" w:hAnsi="Linux Libertine" w:cs="Linux Libertine"/>
      <w:color w:val="9900FF"/>
    </w:rPr>
  </w:style>
  <w:style w:type="paragraph" w:styleId="Footer">
    <w:name w:val="footer"/>
    <w:basedOn w:val="Normal"/>
    <w:link w:val="FooterChar"/>
    <w:rsid w:val="0000167C"/>
    <w:pPr>
      <w:tabs>
        <w:tab w:val="center" w:pos="4320"/>
        <w:tab w:val="right" w:pos="8640"/>
      </w:tabs>
    </w:pPr>
  </w:style>
  <w:style w:type="character" w:customStyle="1" w:styleId="FooterChar">
    <w:name w:val="Footer Char"/>
    <w:basedOn w:val="DefaultParagraphFont"/>
    <w:link w:val="Footer"/>
    <w:rsid w:val="0000167C"/>
    <w:rPr>
      <w:rFonts w:ascii="Linux Libertine" w:eastAsiaTheme="minorHAnsi" w:hAnsi="Linux Libertine" w:cs="Linux Libertine"/>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0016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MRef">
    <w:name w:val="ACMRef"/>
    <w:basedOn w:val="Normal"/>
    <w:link w:val="ACMRefChar"/>
    <w:qFormat/>
    <w:rsid w:val="0000167C"/>
    <w:pPr>
      <w:keepNext/>
      <w:spacing w:before="60" w:after="60"/>
    </w:pPr>
  </w:style>
  <w:style w:type="character" w:customStyle="1" w:styleId="ACMRefChar">
    <w:name w:val="ACMRef Char"/>
    <w:basedOn w:val="TitledocumentChar"/>
    <w:link w:val="ACMRef"/>
    <w:rsid w:val="005B434B"/>
    <w:rPr>
      <w:rFonts w:ascii="Linux Libertine" w:eastAsiaTheme="minorHAnsi" w:hAnsi="Linux Libertine" w:cs="Linux Libertine"/>
      <w:bCs w:val="0"/>
      <w:sz w:val="18"/>
      <w:szCs w:val="20"/>
    </w:rPr>
  </w:style>
  <w:style w:type="character" w:customStyle="1" w:styleId="CCSHeadchar">
    <w:name w:val="CCSHead char"/>
    <w:basedOn w:val="DefaultParagraphFont"/>
    <w:link w:val="CCSHead"/>
    <w:rsid w:val="005B434B"/>
    <w:rPr>
      <w:rFonts w:ascii="Linux Biolinum" w:eastAsiaTheme="minorHAnsi" w:hAnsi="Linux Biolinum" w:cs="Linux Biolinum"/>
      <w:b/>
    </w:rPr>
  </w:style>
  <w:style w:type="character" w:customStyle="1" w:styleId="KeyWordHeadchar">
    <w:name w:val="KeyWordHead char"/>
    <w:basedOn w:val="DefaultParagraphFont"/>
    <w:link w:val="KeyWordHead"/>
    <w:rsid w:val="005B434B"/>
    <w:rPr>
      <w:rFonts w:ascii="Linux Biolinum" w:eastAsiaTheme="minorHAnsi" w:hAnsi="Linux Biolinum" w:cs="Linux Biolinum"/>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00167C"/>
    <w:pPr>
      <w:keepNext/>
      <w:numPr>
        <w:ilvl w:val="2"/>
        <w:numId w:val="14"/>
      </w:numPr>
      <w:spacing w:before="120" w:after="40" w:line="240" w:lineRule="auto"/>
    </w:pPr>
    <w:rPr>
      <w:rFonts w:ascii="Linux Biolinum" w:eastAsia="Times New Roman" w:hAnsi="Linux Biolinum" w:cs="Linux Biolinum"/>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w:eastAsia="Times New Roman" w:hAnsi="Linux Biolinum" w:cs="Linux Biolinum"/>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00167C"/>
    <w:pPr>
      <w:ind w:firstLine="0"/>
    </w:pPr>
  </w:style>
  <w:style w:type="character" w:customStyle="1" w:styleId="Heading1Char">
    <w:name w:val="Heading 1 Char"/>
    <w:basedOn w:val="DefaultParagraphFont"/>
    <w:link w:val="Heading1"/>
    <w:uiPriority w:val="9"/>
    <w:rsid w:val="0000167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0167C"/>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00167C"/>
    <w:rPr>
      <w:rFonts w:ascii="Courier New" w:hAnsi="Courier New"/>
    </w:rPr>
  </w:style>
  <w:style w:type="paragraph" w:customStyle="1" w:styleId="ShortTitle">
    <w:name w:val="Short Title"/>
    <w:basedOn w:val="Titledocument"/>
    <w:qFormat/>
    <w:rsid w:val="0000167C"/>
    <w:rPr>
      <w:sz w:val="18"/>
    </w:rPr>
  </w:style>
  <w:style w:type="paragraph" w:customStyle="1" w:styleId="ComputerCode">
    <w:name w:val="ComputerCode"/>
    <w:basedOn w:val="Normal"/>
    <w:qFormat/>
    <w:rsid w:val="0000167C"/>
    <w:pPr>
      <w:spacing w:before="60" w:after="60" w:line="360" w:lineRule="auto"/>
    </w:pPr>
    <w:rPr>
      <w:rFonts w:ascii="Courier New" w:hAnsi="Courier New"/>
      <w:sz w:val="16"/>
      <w14:ligatures w14:val="standard"/>
    </w:rPr>
  </w:style>
  <w:style w:type="paragraph" w:customStyle="1" w:styleId="Head4">
    <w:name w:val="Head4"/>
    <w:autoRedefine/>
    <w:qFormat/>
    <w:rsid w:val="0000167C"/>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basedOn w:val="DefaultParagraphFont"/>
    <w:link w:val="TableFootnote"/>
    <w:locked/>
    <w:rsid w:val="0000167C"/>
    <w:rPr>
      <w:rFonts w:ascii="Linux Libertine" w:eastAsiaTheme="minorHAnsi" w:hAnsi="Linux Libertine" w:cs="Linux Libertine"/>
      <w:sz w:val="18"/>
    </w:rPr>
  </w:style>
  <w:style w:type="paragraph" w:customStyle="1" w:styleId="TableFootnote">
    <w:name w:val="TableFootnote"/>
    <w:basedOn w:val="Normal"/>
    <w:link w:val="TableFootnoteChar"/>
    <w:qFormat/>
    <w:rsid w:val="0000167C"/>
  </w:style>
  <w:style w:type="paragraph" w:styleId="Header">
    <w:name w:val="header"/>
    <w:basedOn w:val="Normal"/>
    <w:link w:val="HeaderChar"/>
    <w:rsid w:val="0000167C"/>
    <w:pPr>
      <w:tabs>
        <w:tab w:val="center" w:pos="4320"/>
        <w:tab w:val="right" w:pos="8640"/>
      </w:tabs>
    </w:pPr>
  </w:style>
  <w:style w:type="character" w:customStyle="1" w:styleId="HeaderChar">
    <w:name w:val="Header Char"/>
    <w:basedOn w:val="DefaultParagraphFont"/>
    <w:link w:val="Header"/>
    <w:rsid w:val="0000167C"/>
    <w:rPr>
      <w:rFonts w:ascii="Linux Libertine" w:eastAsiaTheme="minorHAnsi" w:hAnsi="Linux Libertine" w:cs="Linux Libertine"/>
      <w:sz w:val="18"/>
    </w:rPr>
  </w:style>
  <w:style w:type="paragraph" w:customStyle="1" w:styleId="Paper-Title">
    <w:name w:val="Paper-Title"/>
    <w:basedOn w:val="Normal"/>
    <w:rsid w:val="009F5D19"/>
    <w:pPr>
      <w:spacing w:after="120" w:line="240" w:lineRule="auto"/>
      <w:jc w:val="center"/>
    </w:pPr>
    <w:rPr>
      <w:rFonts w:ascii="Helvetica" w:hAnsi="Helvetica" w:cs="Times New Roman"/>
      <w:b/>
      <w:sz w:val="36"/>
      <w:szCs w:val="20"/>
    </w:rPr>
  </w:style>
  <w:style w:type="character" w:customStyle="1" w:styleId="UnresolvedMention">
    <w:name w:val="Unresolved Mention"/>
    <w:basedOn w:val="DefaultParagraphFont"/>
    <w:uiPriority w:val="99"/>
    <w:semiHidden/>
    <w:unhideWhenUsed/>
    <w:rsid w:val="007E174F"/>
    <w:rPr>
      <w:color w:val="605E5C"/>
      <w:shd w:val="clear" w:color="auto" w:fill="E1DFDD"/>
    </w:rPr>
  </w:style>
  <w:style w:type="character" w:customStyle="1" w:styleId="Label">
    <w:name w:val="Label"/>
    <w:basedOn w:val="DefaultParagraphFont"/>
    <w:uiPriority w:val="1"/>
    <w:qFormat/>
    <w:rsid w:val="0000167C"/>
    <w:rPr>
      <w:rFonts w:ascii="Linux Libertine" w:hAnsi="Linux Libertine" w:cs="Linux Libertine"/>
      <w:b w:val="0"/>
      <w:color w:val="0070C0"/>
    </w:rPr>
  </w:style>
  <w:style w:type="character" w:customStyle="1" w:styleId="Heading3Char">
    <w:name w:val="Heading 3 Char"/>
    <w:basedOn w:val="DefaultParagraphFont"/>
    <w:link w:val="Heading3"/>
    <w:uiPriority w:val="9"/>
    <w:rsid w:val="0000167C"/>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00167C"/>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00167C"/>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00167C"/>
    <w:rPr>
      <w:rFonts w:ascii="Linux Libertine" w:eastAsia="Times New Roman" w:hAnsi="Linux Libertine" w:cs="Linux Libertine"/>
      <w:bCs/>
      <w:sz w:val="24"/>
      <w:lang w:val="en-GB" w:bidi="ar-DZ"/>
    </w:rPr>
  </w:style>
  <w:style w:type="character" w:customStyle="1" w:styleId="Heading7Char">
    <w:name w:val="Heading 7 Char"/>
    <w:basedOn w:val="DefaultParagraphFont"/>
    <w:link w:val="Heading7"/>
    <w:rsid w:val="0000167C"/>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00167C"/>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00167C"/>
    <w:rPr>
      <w:rFonts w:ascii="Linux Libertine" w:eastAsia="Times New Roman" w:hAnsi="Linux Libertine" w:cs="Arial"/>
      <w:i/>
      <w:sz w:val="24"/>
      <w:lang w:val="en-GB" w:bidi="ar-DZ"/>
    </w:rPr>
  </w:style>
  <w:style w:type="character" w:styleId="FootnoteReference">
    <w:name w:val="footnote reference"/>
    <w:basedOn w:val="DefaultParagraphFont"/>
    <w:uiPriority w:val="99"/>
    <w:semiHidden/>
    <w:unhideWhenUsed/>
    <w:rsid w:val="0000167C"/>
    <w:rPr>
      <w:rFonts w:ascii="Linux Libertine" w:hAnsi="Linux Libertine" w:cs="Linux Libertine"/>
      <w:vertAlign w:val="superscript"/>
    </w:rPr>
  </w:style>
  <w:style w:type="paragraph" w:styleId="FootnoteText">
    <w:name w:val="footnote text"/>
    <w:basedOn w:val="Normal"/>
    <w:link w:val="FootnoteTextChar"/>
    <w:semiHidden/>
    <w:rsid w:val="0000167C"/>
    <w:rPr>
      <w:sz w:val="14"/>
    </w:rPr>
  </w:style>
  <w:style w:type="character" w:customStyle="1" w:styleId="FootnoteTextChar">
    <w:name w:val="Footnote Text Char"/>
    <w:basedOn w:val="DefaultParagraphFont"/>
    <w:link w:val="FootnoteText"/>
    <w:semiHidden/>
    <w:rsid w:val="0000167C"/>
    <w:rPr>
      <w:rFonts w:ascii="Linux Libertine" w:eastAsiaTheme="minorHAnsi" w:hAnsi="Linux Libertine" w:cs="Linux Libertine"/>
      <w:sz w:val="14"/>
    </w:rPr>
  </w:style>
  <w:style w:type="numbering" w:customStyle="1" w:styleId="SIGPLANListbullet">
    <w:name w:val="SIGPLAN List bullet"/>
    <w:basedOn w:val="NoList"/>
    <w:rsid w:val="0000167C"/>
    <w:pPr>
      <w:numPr>
        <w:numId w:val="32"/>
      </w:numPr>
    </w:pPr>
  </w:style>
  <w:style w:type="numbering" w:customStyle="1" w:styleId="SIGPLANListletter">
    <w:name w:val="SIGPLAN List letter"/>
    <w:basedOn w:val="NoList"/>
    <w:rsid w:val="0000167C"/>
    <w:pPr>
      <w:numPr>
        <w:numId w:val="33"/>
      </w:numPr>
    </w:pPr>
  </w:style>
  <w:style w:type="numbering" w:customStyle="1" w:styleId="SIGPLANListnumber">
    <w:name w:val="SIGPLAN List number"/>
    <w:basedOn w:val="NoList"/>
    <w:rsid w:val="0000167C"/>
    <w:pPr>
      <w:numPr>
        <w:numId w:val="34"/>
      </w:numPr>
    </w:pPr>
  </w:style>
  <w:style w:type="paragraph" w:styleId="BalloonText">
    <w:name w:val="Balloon Text"/>
    <w:basedOn w:val="Normal"/>
    <w:link w:val="BalloonTextChar"/>
    <w:semiHidden/>
    <w:rsid w:val="0000167C"/>
    <w:rPr>
      <w:rFonts w:ascii="Tahoma" w:hAnsi="Tahoma" w:cs="Tahoma"/>
      <w:sz w:val="16"/>
      <w:szCs w:val="16"/>
    </w:rPr>
  </w:style>
  <w:style w:type="character" w:customStyle="1" w:styleId="BalloonTextChar">
    <w:name w:val="Balloon Text Char"/>
    <w:basedOn w:val="DefaultParagraphFont"/>
    <w:link w:val="BalloonText"/>
    <w:semiHidden/>
    <w:rsid w:val="0000167C"/>
    <w:rPr>
      <w:rFonts w:ascii="Tahoma" w:eastAsiaTheme="minorHAnsi" w:hAnsi="Tahoma" w:cs="Tahoma"/>
      <w:sz w:val="16"/>
      <w:szCs w:val="16"/>
    </w:rPr>
  </w:style>
  <w:style w:type="character" w:styleId="CommentReference">
    <w:name w:val="annotation reference"/>
    <w:basedOn w:val="DefaultParagraphFont"/>
    <w:semiHidden/>
    <w:rsid w:val="0000167C"/>
    <w:rPr>
      <w:sz w:val="16"/>
      <w:szCs w:val="16"/>
    </w:rPr>
  </w:style>
  <w:style w:type="paragraph" w:styleId="CommentText">
    <w:name w:val="annotation text"/>
    <w:basedOn w:val="Normal"/>
    <w:link w:val="CommentTextChar"/>
    <w:semiHidden/>
    <w:rsid w:val="0000167C"/>
    <w:rPr>
      <w:sz w:val="20"/>
    </w:rPr>
  </w:style>
  <w:style w:type="character" w:customStyle="1" w:styleId="CommentTextChar">
    <w:name w:val="Comment Text Char"/>
    <w:basedOn w:val="DefaultParagraphFont"/>
    <w:link w:val="CommentText"/>
    <w:semiHidden/>
    <w:rsid w:val="0000167C"/>
    <w:rPr>
      <w:rFonts w:ascii="Linux Libertine" w:eastAsiaTheme="minorHAnsi" w:hAnsi="Linux Libertine" w:cs="Linux Libertine"/>
      <w:sz w:val="20"/>
    </w:rPr>
  </w:style>
  <w:style w:type="paragraph" w:styleId="CommentSubject">
    <w:name w:val="annotation subject"/>
    <w:basedOn w:val="CommentText"/>
    <w:next w:val="CommentText"/>
    <w:link w:val="CommentSubjectChar"/>
    <w:semiHidden/>
    <w:rsid w:val="0000167C"/>
    <w:rPr>
      <w:b/>
      <w:bCs/>
    </w:rPr>
  </w:style>
  <w:style w:type="character" w:customStyle="1" w:styleId="CommentSubjectChar">
    <w:name w:val="Comment Subject Char"/>
    <w:basedOn w:val="CommentTextChar"/>
    <w:link w:val="CommentSubject"/>
    <w:semiHidden/>
    <w:rsid w:val="0000167C"/>
    <w:rPr>
      <w:rFonts w:ascii="Linux Libertine" w:eastAsiaTheme="minorHAnsi" w:hAnsi="Linux Libertine" w:cs="Linux Libertine"/>
      <w:b/>
      <w:bCs/>
      <w:sz w:val="20"/>
    </w:rPr>
  </w:style>
  <w:style w:type="paragraph" w:customStyle="1" w:styleId="AbsHead">
    <w:name w:val="AbsHead"/>
    <w:link w:val="AbsHeadChar"/>
    <w:autoRedefine/>
    <w:qFormat/>
    <w:rsid w:val="0000167C"/>
    <w:pPr>
      <w:keepNext/>
      <w:spacing w:before="120" w:after="80" w:line="240" w:lineRule="auto"/>
    </w:pPr>
    <w:rPr>
      <w:rFonts w:ascii="Linux Biolinum" w:eastAsiaTheme="minorHAnsi" w:hAnsi="Linux Biolinum" w:cs="Linux Biolinum"/>
      <w:b/>
      <w:lang w:val="fr-FR"/>
    </w:rPr>
  </w:style>
  <w:style w:type="character" w:customStyle="1" w:styleId="AbsHeadChar">
    <w:name w:val="AbsHead Char"/>
    <w:basedOn w:val="DefaultParagraphFont"/>
    <w:link w:val="AbsHead"/>
    <w:rsid w:val="0000167C"/>
    <w:rPr>
      <w:rFonts w:ascii="Linux Biolinum" w:eastAsiaTheme="minorHAnsi" w:hAnsi="Linux Biolinum" w:cs="Linux Biolinum"/>
      <w:b/>
      <w:lang w:val="fr-FR"/>
    </w:rPr>
  </w:style>
  <w:style w:type="character" w:customStyle="1" w:styleId="AcceptedDate">
    <w:name w:val="AcceptedDate"/>
    <w:basedOn w:val="DefaultParagraphFont"/>
    <w:uiPriority w:val="1"/>
    <w:qFormat/>
    <w:rsid w:val="0000167C"/>
    <w:rPr>
      <w:rFonts w:ascii="Linux Libertine" w:hAnsi="Linux Libertine" w:cs="Linux Libertine"/>
      <w:color w:val="FF0000"/>
    </w:rPr>
  </w:style>
  <w:style w:type="paragraph" w:customStyle="1" w:styleId="Address">
    <w:name w:val="Address"/>
    <w:rsid w:val="0000167C"/>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00167C"/>
    <w:rPr>
      <w:rFonts w:ascii="Linux Libertine" w:hAnsi="Linux Libertine" w:cs="Linux Libertine"/>
      <w:color w:val="806000" w:themeColor="accent4" w:themeShade="80"/>
    </w:rPr>
  </w:style>
  <w:style w:type="paragraph" w:customStyle="1" w:styleId="AltSubTitle">
    <w:name w:val="AltSubTitle"/>
    <w:basedOn w:val="Subtitle"/>
    <w:qFormat/>
    <w:rsid w:val="0000167C"/>
  </w:style>
  <w:style w:type="paragraph" w:customStyle="1" w:styleId="AltTitle">
    <w:name w:val="AltTitle"/>
    <w:basedOn w:val="Titledocument"/>
    <w:qFormat/>
    <w:rsid w:val="0000167C"/>
  </w:style>
  <w:style w:type="paragraph" w:customStyle="1" w:styleId="Appendix">
    <w:name w:val="Appendix"/>
    <w:link w:val="AppendixChar"/>
    <w:qFormat/>
    <w:rsid w:val="0000167C"/>
    <w:pPr>
      <w:spacing w:before="480" w:after="200" w:line="276" w:lineRule="auto"/>
    </w:pPr>
    <w:rPr>
      <w:rFonts w:asciiTheme="majorHAnsi" w:eastAsiaTheme="minorHAnsi" w:hAnsiTheme="majorHAnsi"/>
      <w:color w:val="44546A" w:themeColor="text2"/>
      <w:sz w:val="28"/>
    </w:rPr>
  </w:style>
  <w:style w:type="character" w:customStyle="1" w:styleId="AppendixChar">
    <w:name w:val="Appendix Char"/>
    <w:basedOn w:val="DefaultParagraphFont"/>
    <w:link w:val="Appendix"/>
    <w:rsid w:val="0000167C"/>
    <w:rPr>
      <w:rFonts w:asciiTheme="majorHAnsi" w:eastAsiaTheme="minorHAnsi" w:hAnsiTheme="majorHAnsi"/>
      <w:color w:val="44546A" w:themeColor="text2"/>
      <w:sz w:val="28"/>
    </w:rPr>
  </w:style>
  <w:style w:type="character" w:customStyle="1" w:styleId="ArticleTitle">
    <w:name w:val="ArticleTitle"/>
    <w:basedOn w:val="DefaultParagraphFont"/>
    <w:uiPriority w:val="1"/>
    <w:qFormat/>
    <w:rsid w:val="0000167C"/>
    <w:rPr>
      <w:rFonts w:ascii="Linux Libertine" w:hAnsi="Linux Libertine" w:cs="Linux Libertine"/>
      <w:color w:val="auto"/>
      <w:bdr w:val="none" w:sz="0" w:space="0" w:color="auto"/>
      <w:shd w:val="clear" w:color="auto" w:fill="CCCCFF"/>
    </w:rPr>
  </w:style>
  <w:style w:type="paragraph" w:customStyle="1" w:styleId="AuthInfo">
    <w:name w:val="AuthInfo"/>
    <w:qFormat/>
    <w:rsid w:val="0000167C"/>
    <w:pPr>
      <w:spacing w:after="200" w:line="276" w:lineRule="auto"/>
    </w:pPr>
    <w:rPr>
      <w:rFonts w:eastAsiaTheme="minorHAnsi"/>
    </w:rPr>
  </w:style>
  <w:style w:type="character" w:customStyle="1" w:styleId="author-comment">
    <w:name w:val="author-comment"/>
    <w:basedOn w:val="DefaultParagraphFont"/>
    <w:uiPriority w:val="1"/>
    <w:qFormat/>
    <w:rsid w:val="0000167C"/>
    <w:rPr>
      <w:color w:val="FFC000" w:themeColor="accent4"/>
    </w:rPr>
  </w:style>
  <w:style w:type="character" w:customStyle="1" w:styleId="BookSeries">
    <w:name w:val="BookSeries"/>
    <w:uiPriority w:val="1"/>
    <w:rsid w:val="0000167C"/>
    <w:rPr>
      <w:rFonts w:ascii="Linux Libertine" w:hAnsi="Linux Libertine" w:cs="Linux Libertine"/>
    </w:rPr>
  </w:style>
  <w:style w:type="character" w:customStyle="1" w:styleId="BookTitle">
    <w:name w:val="BookTitle"/>
    <w:basedOn w:val="DefaultParagraphFont"/>
    <w:uiPriority w:val="1"/>
    <w:qFormat/>
    <w:rsid w:val="0000167C"/>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00167C"/>
    <w:rPr>
      <w:rFonts w:ascii="Linux Libertine" w:hAnsi="Linux Libertine" w:cs="Linux Libertine"/>
      <w:color w:val="auto"/>
      <w:bdr w:val="none" w:sz="0" w:space="0" w:color="auto"/>
      <w:shd w:val="clear" w:color="auto" w:fill="auto"/>
    </w:rPr>
  </w:style>
  <w:style w:type="character" w:customStyle="1" w:styleId="CJK">
    <w:name w:val="CJK"/>
    <w:uiPriority w:val="1"/>
    <w:rsid w:val="0000167C"/>
  </w:style>
  <w:style w:type="character" w:customStyle="1" w:styleId="Coden">
    <w:name w:val="Coden"/>
    <w:basedOn w:val="DefaultParagraphFont"/>
    <w:uiPriority w:val="1"/>
    <w:qFormat/>
    <w:rsid w:val="0000167C"/>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00167C"/>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00167C"/>
    <w:rPr>
      <w:rFonts w:ascii="Times New Roman" w:hAnsi="Times New Roman"/>
      <w:color w:val="FF0066"/>
      <w:sz w:val="20"/>
    </w:rPr>
  </w:style>
  <w:style w:type="character" w:customStyle="1" w:styleId="ConfLoc">
    <w:name w:val="ConfLoc"/>
    <w:basedOn w:val="DefaultParagraphFont"/>
    <w:uiPriority w:val="1"/>
    <w:rsid w:val="0000167C"/>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00167C"/>
    <w:rPr>
      <w:rFonts w:ascii="Linux Libertine" w:hAnsi="Linux Libertine" w:cs="Linux Libertine"/>
      <w:color w:val="15BDBD"/>
    </w:rPr>
  </w:style>
  <w:style w:type="paragraph" w:customStyle="1" w:styleId="Contributor">
    <w:name w:val="Contributor"/>
    <w:basedOn w:val="Normal"/>
    <w:qFormat/>
    <w:rsid w:val="0000167C"/>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00167C"/>
  </w:style>
  <w:style w:type="character" w:customStyle="1" w:styleId="Correct">
    <w:name w:val="Correct"/>
    <w:basedOn w:val="DefaultParagraphFont"/>
    <w:uiPriority w:val="1"/>
    <w:qFormat/>
    <w:rsid w:val="0000167C"/>
    <w:rPr>
      <w:b/>
      <w:color w:val="0070C0"/>
    </w:rPr>
  </w:style>
  <w:style w:type="character" w:customStyle="1" w:styleId="Country">
    <w:name w:val="Country"/>
    <w:basedOn w:val="DefaultParagraphFont"/>
    <w:uiPriority w:val="1"/>
    <w:qFormat/>
    <w:rsid w:val="0000167C"/>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00167C"/>
  </w:style>
  <w:style w:type="character" w:customStyle="1" w:styleId="Degree">
    <w:name w:val="Degree"/>
    <w:basedOn w:val="DefaultParagraphFont"/>
    <w:uiPriority w:val="1"/>
    <w:qFormat/>
    <w:rsid w:val="0000167C"/>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00167C"/>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00167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00167C"/>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00167C"/>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00167C"/>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00167C"/>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00167C"/>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00167C"/>
    <w:rPr>
      <w:rFonts w:ascii="Linux Libertine" w:hAnsi="Linux Libertine" w:cs="Linux Libertine"/>
      <w:color w:val="0808B8"/>
    </w:rPr>
  </w:style>
  <w:style w:type="character" w:styleId="EndnoteReference">
    <w:name w:val="endnote reference"/>
    <w:basedOn w:val="DefaultParagraphFont"/>
    <w:uiPriority w:val="99"/>
    <w:semiHidden/>
    <w:unhideWhenUsed/>
    <w:rsid w:val="0000167C"/>
    <w:rPr>
      <w:rFonts w:ascii="Linux Libertine" w:hAnsi="Linux Libertine" w:cs="Linux Libertine"/>
      <w:vertAlign w:val="superscript"/>
    </w:rPr>
  </w:style>
  <w:style w:type="paragraph" w:styleId="EndnoteText">
    <w:name w:val="endnote text"/>
    <w:basedOn w:val="Normal"/>
    <w:link w:val="EndnoteTextChar"/>
    <w:uiPriority w:val="99"/>
    <w:semiHidden/>
    <w:unhideWhenUsed/>
    <w:rsid w:val="0000167C"/>
    <w:rPr>
      <w:sz w:val="20"/>
      <w:szCs w:val="20"/>
    </w:rPr>
  </w:style>
  <w:style w:type="character" w:customStyle="1" w:styleId="EndnoteTextChar">
    <w:name w:val="Endnote Text Char"/>
    <w:basedOn w:val="DefaultParagraphFont"/>
    <w:link w:val="EndnoteText"/>
    <w:uiPriority w:val="99"/>
    <w:semiHidden/>
    <w:rsid w:val="0000167C"/>
    <w:rPr>
      <w:rFonts w:ascii="Linux Libertine" w:eastAsiaTheme="minorHAnsi" w:hAnsi="Linux Libertine" w:cs="Linux Libertine"/>
      <w:sz w:val="20"/>
      <w:szCs w:val="20"/>
    </w:rPr>
  </w:style>
  <w:style w:type="character" w:customStyle="1" w:styleId="EqnCount">
    <w:name w:val="EqnCount"/>
    <w:basedOn w:val="DefaultParagraphFont"/>
    <w:uiPriority w:val="1"/>
    <w:qFormat/>
    <w:rsid w:val="0000167C"/>
    <w:rPr>
      <w:color w:val="0000FF"/>
    </w:rPr>
  </w:style>
  <w:style w:type="character" w:customStyle="1" w:styleId="eSlide">
    <w:name w:val="eSlide"/>
    <w:basedOn w:val="DefaultParagraphFont"/>
    <w:uiPriority w:val="1"/>
    <w:qFormat/>
    <w:rsid w:val="0000167C"/>
    <w:rPr>
      <w:color w:val="FF0000"/>
    </w:rPr>
  </w:style>
  <w:style w:type="paragraph" w:customStyle="1" w:styleId="ExtractBegin">
    <w:name w:val="ExtractBegin"/>
    <w:basedOn w:val="Normal"/>
    <w:qFormat/>
    <w:rsid w:val="0000167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00167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00167C"/>
    <w:rPr>
      <w:rFonts w:ascii="Linux Libertine" w:hAnsi="Linux Libertine" w:cs="Linux Libertine"/>
      <w:color w:val="C00000"/>
    </w:rPr>
  </w:style>
  <w:style w:type="character" w:customStyle="1" w:styleId="FigCount">
    <w:name w:val="FigCount"/>
    <w:basedOn w:val="DefaultParagraphFont"/>
    <w:uiPriority w:val="1"/>
    <w:qFormat/>
    <w:rsid w:val="0000167C"/>
    <w:rPr>
      <w:color w:val="0000FF"/>
    </w:rPr>
  </w:style>
  <w:style w:type="character" w:customStyle="1" w:styleId="FirstName">
    <w:name w:val="FirstName"/>
    <w:basedOn w:val="DefaultParagraphFont"/>
    <w:uiPriority w:val="1"/>
    <w:qFormat/>
    <w:rsid w:val="0000167C"/>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00167C"/>
    <w:pPr>
      <w:shd w:val="clear" w:color="auto" w:fill="E2EFD9" w:themeFill="accent6" w:themeFillTint="33"/>
      <w:ind w:left="1134" w:right="1134" w:firstLine="0"/>
      <w:jc w:val="both"/>
    </w:pPr>
  </w:style>
  <w:style w:type="character" w:customStyle="1" w:styleId="focus">
    <w:name w:val="focus"/>
    <w:basedOn w:val="DefaultParagraphFont"/>
    <w:rsid w:val="0000167C"/>
  </w:style>
  <w:style w:type="character" w:styleId="FollowedHyperlink">
    <w:name w:val="FollowedHyperlink"/>
    <w:basedOn w:val="DefaultParagraphFont"/>
    <w:uiPriority w:val="99"/>
    <w:semiHidden/>
    <w:unhideWhenUsed/>
    <w:rsid w:val="0000167C"/>
    <w:rPr>
      <w:rFonts w:ascii="Linux Libertine" w:hAnsi="Linux Libertine" w:cs="Linux Libertine"/>
      <w:color w:val="954F72" w:themeColor="followedHyperlink"/>
      <w:u w:val="single"/>
    </w:rPr>
  </w:style>
  <w:style w:type="character" w:customStyle="1" w:styleId="GrantSponser">
    <w:name w:val="GrantSponser"/>
    <w:basedOn w:val="DefaultParagraphFont"/>
    <w:uiPriority w:val="1"/>
    <w:qFormat/>
    <w:rsid w:val="0000167C"/>
    <w:rPr>
      <w:rFonts w:ascii="Linux Libertine" w:hAnsi="Linux Libertine" w:cs="Linux Libertine"/>
      <w:color w:val="666699"/>
    </w:rPr>
  </w:style>
  <w:style w:type="paragraph" w:customStyle="1" w:styleId="Head5">
    <w:name w:val="Head5"/>
    <w:autoRedefine/>
    <w:qFormat/>
    <w:rsid w:val="0000167C"/>
    <w:pPr>
      <w:spacing w:before="120" w:after="120" w:line="240" w:lineRule="auto"/>
    </w:pPr>
    <w:rPr>
      <w:rFonts w:ascii="Linux Biolinum" w:eastAsia="Times New Roman" w:hAnsi="Linux Biolinum" w:cs="Linux Biolinum"/>
      <w:szCs w:val="20"/>
    </w:rPr>
  </w:style>
  <w:style w:type="paragraph" w:customStyle="1" w:styleId="Head6">
    <w:name w:val="Head6"/>
    <w:basedOn w:val="Normal"/>
    <w:rsid w:val="0000167C"/>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00167C"/>
  </w:style>
  <w:style w:type="character" w:customStyle="1" w:styleId="Isbn">
    <w:name w:val="Isbn"/>
    <w:basedOn w:val="DefaultParagraphFont"/>
    <w:uiPriority w:val="1"/>
    <w:qFormat/>
    <w:rsid w:val="0000167C"/>
    <w:rPr>
      <w:rFonts w:ascii="Linux Libertine" w:hAnsi="Linux Libertine" w:cs="Linux Libertine"/>
      <w:bdr w:val="none" w:sz="0" w:space="0" w:color="auto"/>
      <w:shd w:val="clear" w:color="auto" w:fill="C8EBFC"/>
    </w:rPr>
  </w:style>
  <w:style w:type="character" w:customStyle="1" w:styleId="ListTitle">
    <w:name w:val="ListTitle"/>
    <w:basedOn w:val="Label"/>
    <w:uiPriority w:val="1"/>
    <w:qFormat/>
    <w:rsid w:val="0000167C"/>
    <w:rPr>
      <w:rFonts w:ascii="Linux Biolinum" w:hAnsi="Linux Biolinum" w:cs="Linux Biolinum"/>
      <w:b/>
      <w:color w:val="0070C0"/>
      <w:sz w:val="18"/>
    </w:rPr>
  </w:style>
  <w:style w:type="character" w:customStyle="1" w:styleId="Isource">
    <w:name w:val="Isource"/>
    <w:basedOn w:val="ListTitle"/>
    <w:uiPriority w:val="1"/>
    <w:qFormat/>
    <w:rsid w:val="0000167C"/>
    <w:rPr>
      <w:rFonts w:ascii="Linux Biolinum" w:hAnsi="Linux Biolinum" w:cs="Linux Biolinum"/>
      <w:b/>
      <w:color w:val="ED7D31" w:themeColor="accent2"/>
      <w:sz w:val="18"/>
    </w:rPr>
  </w:style>
  <w:style w:type="character" w:customStyle="1" w:styleId="Issn">
    <w:name w:val="Issn"/>
    <w:basedOn w:val="DefaultParagraphFont"/>
    <w:uiPriority w:val="1"/>
    <w:qFormat/>
    <w:rsid w:val="0000167C"/>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00167C"/>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00167C"/>
    <w:rPr>
      <w:rFonts w:ascii="Linux Libertine" w:hAnsi="Linux Libertine" w:cs="Linux Libertine"/>
      <w:color w:val="auto"/>
      <w:bdr w:val="none" w:sz="0" w:space="0" w:color="auto"/>
      <w:shd w:val="clear" w:color="auto" w:fill="CCFF99"/>
    </w:rPr>
  </w:style>
  <w:style w:type="paragraph" w:customStyle="1" w:styleId="ListEnd">
    <w:name w:val="ListEnd"/>
    <w:basedOn w:val="Normal"/>
    <w:qFormat/>
    <w:rsid w:val="0000167C"/>
  </w:style>
  <w:style w:type="paragraph" w:customStyle="1" w:styleId="ListStart">
    <w:name w:val="ListStart"/>
    <w:basedOn w:val="Normal"/>
    <w:qFormat/>
    <w:rsid w:val="0000167C"/>
  </w:style>
  <w:style w:type="paragraph" w:customStyle="1" w:styleId="MetadataHead">
    <w:name w:val="MetadataHead"/>
    <w:basedOn w:val="Normal"/>
    <w:rsid w:val="0000167C"/>
    <w:rPr>
      <w:color w:val="8496B0" w:themeColor="text2" w:themeTint="99"/>
      <w:sz w:val="2"/>
    </w:rPr>
  </w:style>
  <w:style w:type="character" w:customStyle="1" w:styleId="MiddleName">
    <w:name w:val="MiddleName"/>
    <w:basedOn w:val="DefaultParagraphFont"/>
    <w:uiPriority w:val="1"/>
    <w:qFormat/>
    <w:rsid w:val="0000167C"/>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00167C"/>
    <w:rPr>
      <w:rFonts w:ascii="Linux Libertine" w:hAnsi="Linux Libertine" w:cs="Linux Libertine"/>
      <w:color w:val="7030A0"/>
    </w:rPr>
  </w:style>
  <w:style w:type="character" w:customStyle="1" w:styleId="Orcid">
    <w:name w:val="Orcid"/>
    <w:basedOn w:val="DefaultParagraphFont"/>
    <w:uiPriority w:val="1"/>
    <w:qFormat/>
    <w:rsid w:val="0000167C"/>
    <w:rPr>
      <w:rFonts w:ascii="Linux Libertine" w:hAnsi="Linux Libertine" w:cs="Linux Libertine"/>
      <w:color w:val="7030A0"/>
    </w:rPr>
  </w:style>
  <w:style w:type="character" w:customStyle="1" w:styleId="OrgDiv">
    <w:name w:val="OrgDiv"/>
    <w:basedOn w:val="DefaultParagraphFont"/>
    <w:uiPriority w:val="1"/>
    <w:qFormat/>
    <w:rsid w:val="0000167C"/>
    <w:rPr>
      <w:rFonts w:ascii="Linux Libertine" w:hAnsi="Linux Libertine" w:cs="Linux Libertine"/>
      <w:color w:val="auto"/>
    </w:rPr>
  </w:style>
  <w:style w:type="character" w:customStyle="1" w:styleId="OrgName">
    <w:name w:val="OrgName"/>
    <w:basedOn w:val="DefaultParagraphFont"/>
    <w:uiPriority w:val="1"/>
    <w:qFormat/>
    <w:rsid w:val="0000167C"/>
    <w:rPr>
      <w:rFonts w:ascii="Linux Libertine" w:hAnsi="Linux Libertine" w:cs="Linux Libertine"/>
      <w:color w:val="auto"/>
    </w:rPr>
  </w:style>
  <w:style w:type="character" w:customStyle="1" w:styleId="Pages">
    <w:name w:val="Pages"/>
    <w:basedOn w:val="DefaultParagraphFont"/>
    <w:uiPriority w:val="1"/>
    <w:qFormat/>
    <w:rsid w:val="0000167C"/>
    <w:rPr>
      <w:rFonts w:ascii="Linux Libertine" w:hAnsi="Linux Libertine" w:cs="Linux Libertine"/>
      <w:color w:val="auto"/>
      <w:bdr w:val="none" w:sz="0" w:space="0" w:color="auto"/>
      <w:shd w:val="clear" w:color="auto" w:fill="D279FF"/>
    </w:rPr>
  </w:style>
  <w:style w:type="character" w:customStyle="1" w:styleId="PinCode">
    <w:name w:val="PinCode"/>
    <w:basedOn w:val="DefaultParagraphFont"/>
    <w:uiPriority w:val="1"/>
    <w:qFormat/>
    <w:rsid w:val="0000167C"/>
    <w:rPr>
      <w:rFonts w:ascii="Linux Libertine" w:hAnsi="Linux Libertine" w:cs="Linux Libertine"/>
      <w:color w:val="808000"/>
    </w:rPr>
  </w:style>
  <w:style w:type="character" w:styleId="PlaceholderText">
    <w:name w:val="Placeholder Text"/>
    <w:basedOn w:val="DefaultParagraphFont"/>
    <w:uiPriority w:val="99"/>
    <w:semiHidden/>
    <w:rsid w:val="0000167C"/>
    <w:rPr>
      <w:rFonts w:ascii="Linux Libertine" w:hAnsi="Linux Libertine" w:cs="Linux Libertine"/>
      <w:color w:val="808080"/>
    </w:rPr>
  </w:style>
  <w:style w:type="character" w:customStyle="1" w:styleId="Prefix">
    <w:name w:val="Prefix"/>
    <w:basedOn w:val="DefaultParagraphFont"/>
    <w:uiPriority w:val="1"/>
    <w:qFormat/>
    <w:rsid w:val="0000167C"/>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00167C"/>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00167C"/>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00167C"/>
    <w:pPr>
      <w:shd w:val="clear" w:color="auto" w:fill="EDEDED" w:themeFill="accent3" w:themeFillTint="33"/>
      <w:ind w:left="1134" w:right="1134" w:firstLine="0"/>
      <w:jc w:val="both"/>
    </w:pPr>
  </w:style>
  <w:style w:type="paragraph" w:customStyle="1" w:styleId="Quotation">
    <w:name w:val="Quotation"/>
    <w:basedOn w:val="Normal"/>
    <w:qFormat/>
    <w:rsid w:val="0000167C"/>
    <w:pPr>
      <w:jc w:val="center"/>
    </w:pPr>
    <w:rPr>
      <w:sz w:val="16"/>
    </w:rPr>
  </w:style>
  <w:style w:type="character" w:customStyle="1" w:styleId="ReceivedDate">
    <w:name w:val="ReceivedDate"/>
    <w:basedOn w:val="DefaultParagraphFont"/>
    <w:uiPriority w:val="1"/>
    <w:qFormat/>
    <w:rsid w:val="0000167C"/>
    <w:rPr>
      <w:rFonts w:ascii="Linux Libertine" w:hAnsi="Linux Libertine" w:cs="Linux Libertine"/>
      <w:color w:val="00B050"/>
    </w:rPr>
  </w:style>
  <w:style w:type="paragraph" w:customStyle="1" w:styleId="RectoRRH">
    <w:name w:val="Recto_(RRH)"/>
    <w:autoRedefine/>
    <w:qFormat/>
    <w:rsid w:val="0000167C"/>
    <w:pPr>
      <w:spacing w:after="0" w:line="240" w:lineRule="auto"/>
      <w:jc w:val="right"/>
    </w:pPr>
    <w:rPr>
      <w:rFonts w:ascii="Linux Libertine" w:eastAsia="Times New Roman" w:hAnsi="Linux Libertine" w:cs="Linux Libertine"/>
      <w:sz w:val="18"/>
      <w:szCs w:val="20"/>
    </w:rPr>
  </w:style>
  <w:style w:type="character" w:customStyle="1" w:styleId="RefCount">
    <w:name w:val="RefCount"/>
    <w:basedOn w:val="DefaultParagraphFont"/>
    <w:uiPriority w:val="1"/>
    <w:qFormat/>
    <w:rsid w:val="0000167C"/>
    <w:rPr>
      <w:color w:val="0000FF"/>
    </w:rPr>
  </w:style>
  <w:style w:type="paragraph" w:customStyle="1" w:styleId="Reference">
    <w:name w:val="Reference"/>
    <w:basedOn w:val="Normal"/>
    <w:qFormat/>
    <w:rsid w:val="0000167C"/>
  </w:style>
  <w:style w:type="character" w:customStyle="1" w:styleId="RefMisc">
    <w:name w:val="RefMisc"/>
    <w:basedOn w:val="DefaultParagraphFont"/>
    <w:uiPriority w:val="1"/>
    <w:qFormat/>
    <w:rsid w:val="0000167C"/>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00167C"/>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00167C"/>
    <w:rPr>
      <w:rFonts w:ascii="Linux Libertine" w:hAnsi="Linux Libertine" w:cs="Linux Libertine"/>
      <w:color w:val="0070C0"/>
    </w:rPr>
  </w:style>
  <w:style w:type="character" w:customStyle="1" w:styleId="RevisedDate1">
    <w:name w:val="RevisedDate1"/>
    <w:basedOn w:val="DefaultParagraphFont"/>
    <w:uiPriority w:val="1"/>
    <w:qFormat/>
    <w:rsid w:val="0000167C"/>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00167C"/>
    <w:rPr>
      <w:rFonts w:ascii="Linux Libertine" w:hAnsi="Linux Libertine" w:cs="Linux Libertine"/>
      <w:color w:val="538135" w:themeColor="accent6" w:themeShade="BF"/>
    </w:rPr>
  </w:style>
  <w:style w:type="character" w:customStyle="1" w:styleId="Role">
    <w:name w:val="Role"/>
    <w:basedOn w:val="DefaultParagraphFont"/>
    <w:uiPriority w:val="1"/>
    <w:qFormat/>
    <w:rsid w:val="0000167C"/>
    <w:rPr>
      <w:rFonts w:ascii="Linux Libertine" w:hAnsi="Linux Libertine" w:cs="Linux Libertine"/>
      <w:color w:val="92D050"/>
    </w:rPr>
  </w:style>
  <w:style w:type="paragraph" w:styleId="Salutation">
    <w:name w:val="Salutation"/>
    <w:basedOn w:val="Normal"/>
    <w:next w:val="Normal"/>
    <w:link w:val="SalutationChar"/>
    <w:uiPriority w:val="99"/>
    <w:semiHidden/>
    <w:unhideWhenUsed/>
    <w:rsid w:val="0000167C"/>
  </w:style>
  <w:style w:type="character" w:customStyle="1" w:styleId="SalutationChar">
    <w:name w:val="Salutation Char"/>
    <w:basedOn w:val="DefaultParagraphFont"/>
    <w:link w:val="Salutation"/>
    <w:uiPriority w:val="99"/>
    <w:semiHidden/>
    <w:rsid w:val="0000167C"/>
    <w:rPr>
      <w:rFonts w:ascii="Linux Libertine" w:eastAsiaTheme="minorHAnsi" w:hAnsi="Linux Libertine" w:cs="Linux Libertine"/>
      <w:sz w:val="18"/>
    </w:rPr>
  </w:style>
  <w:style w:type="paragraph" w:customStyle="1" w:styleId="SelfCitation">
    <w:name w:val="SelfCitation"/>
    <w:basedOn w:val="Para"/>
    <w:qFormat/>
    <w:rsid w:val="0000167C"/>
  </w:style>
  <w:style w:type="paragraph" w:customStyle="1" w:styleId="Source">
    <w:name w:val="Source"/>
    <w:basedOn w:val="Normal"/>
    <w:qFormat/>
    <w:rsid w:val="0000167C"/>
    <w:pPr>
      <w:spacing w:after="200" w:line="276" w:lineRule="auto"/>
      <w:ind w:left="720"/>
      <w:jc w:val="right"/>
    </w:pPr>
    <w:rPr>
      <w:rFonts w:asciiTheme="minorHAnsi" w:hAnsiTheme="minorHAnsi"/>
      <w:sz w:val="22"/>
    </w:rPr>
  </w:style>
  <w:style w:type="paragraph" w:customStyle="1" w:styleId="Spine">
    <w:name w:val="Spine"/>
    <w:basedOn w:val="Normal"/>
    <w:qFormat/>
    <w:rsid w:val="0000167C"/>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00167C"/>
    <w:rPr>
      <w:rFonts w:ascii="Linux Libertine" w:hAnsi="Linux Libertine" w:cs="Linux Libertine"/>
      <w:color w:val="auto"/>
    </w:rPr>
  </w:style>
  <w:style w:type="character" w:customStyle="1" w:styleId="Street">
    <w:name w:val="Street"/>
    <w:basedOn w:val="DefaultParagraphFont"/>
    <w:uiPriority w:val="1"/>
    <w:qFormat/>
    <w:rsid w:val="0000167C"/>
    <w:rPr>
      <w:rFonts w:ascii="Linux Libertine" w:hAnsi="Linux Libertine" w:cs="Linux Libertine"/>
      <w:color w:val="auto"/>
      <w:bdr w:val="none" w:sz="0" w:space="0" w:color="auto"/>
      <w:shd w:val="clear" w:color="auto" w:fill="00CC99"/>
    </w:rPr>
  </w:style>
  <w:style w:type="character" w:styleId="Strong">
    <w:name w:val="Strong"/>
    <w:basedOn w:val="DefaultParagraphFont"/>
    <w:uiPriority w:val="22"/>
    <w:qFormat/>
    <w:rsid w:val="0000167C"/>
    <w:rPr>
      <w:b/>
      <w:bCs/>
    </w:rPr>
  </w:style>
  <w:style w:type="character" w:customStyle="1" w:styleId="Suffix">
    <w:name w:val="Suffix"/>
    <w:basedOn w:val="DefaultParagraphFont"/>
    <w:uiPriority w:val="1"/>
    <w:qFormat/>
    <w:rsid w:val="0000167C"/>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00167C"/>
    <w:rPr>
      <w:rFonts w:ascii="Linux Libertine" w:hAnsi="Linux Libertine" w:cs="Linux Libertine"/>
      <w:color w:val="auto"/>
      <w:bdr w:val="none" w:sz="0" w:space="0" w:color="auto"/>
      <w:shd w:val="clear" w:color="auto" w:fill="BCBCBC"/>
    </w:rPr>
  </w:style>
  <w:style w:type="paragraph" w:customStyle="1" w:styleId="TableFootTitle">
    <w:name w:val="TableFootTitle"/>
    <w:basedOn w:val="TableFootnote"/>
    <w:autoRedefine/>
    <w:qFormat/>
    <w:rsid w:val="0000167C"/>
    <w:rPr>
      <w:sz w:val="22"/>
    </w:rPr>
  </w:style>
  <w:style w:type="character" w:customStyle="1" w:styleId="TblCount">
    <w:name w:val="TblCount"/>
    <w:basedOn w:val="DefaultParagraphFont"/>
    <w:uiPriority w:val="1"/>
    <w:qFormat/>
    <w:rsid w:val="0000167C"/>
    <w:rPr>
      <w:color w:val="0000FF"/>
    </w:rPr>
  </w:style>
  <w:style w:type="paragraph" w:customStyle="1" w:styleId="TitleNote">
    <w:name w:val="TitleNote"/>
    <w:basedOn w:val="AuthNotes"/>
    <w:qFormat/>
    <w:rsid w:val="0000167C"/>
    <w:rPr>
      <w:sz w:val="20"/>
    </w:rPr>
  </w:style>
  <w:style w:type="paragraph" w:customStyle="1" w:styleId="TOC1">
    <w:name w:val="TOC1"/>
    <w:basedOn w:val="Normal"/>
    <w:qFormat/>
    <w:rsid w:val="0000167C"/>
  </w:style>
  <w:style w:type="paragraph" w:customStyle="1" w:styleId="TOC2">
    <w:name w:val="TOC2"/>
    <w:basedOn w:val="Normal"/>
    <w:qFormat/>
    <w:rsid w:val="0000167C"/>
  </w:style>
  <w:style w:type="paragraph" w:customStyle="1" w:styleId="TOC3">
    <w:name w:val="TOC3"/>
    <w:basedOn w:val="Normal"/>
    <w:qFormat/>
    <w:rsid w:val="0000167C"/>
  </w:style>
  <w:style w:type="paragraph" w:customStyle="1" w:styleId="TOC4">
    <w:name w:val="TOC4"/>
    <w:basedOn w:val="Normal"/>
    <w:qFormat/>
    <w:rsid w:val="0000167C"/>
  </w:style>
  <w:style w:type="paragraph" w:customStyle="1" w:styleId="TOCHeading">
    <w:name w:val="TOCHeading"/>
    <w:basedOn w:val="Normal"/>
    <w:qFormat/>
    <w:rsid w:val="0000167C"/>
  </w:style>
  <w:style w:type="paragraph" w:customStyle="1" w:styleId="Update">
    <w:name w:val="Update"/>
    <w:basedOn w:val="Normal"/>
    <w:qFormat/>
    <w:rsid w:val="0000167C"/>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00167C"/>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00167C"/>
  </w:style>
  <w:style w:type="paragraph" w:customStyle="1" w:styleId="VersoLRH">
    <w:name w:val="Verso_(LRH)"/>
    <w:autoRedefine/>
    <w:qFormat/>
    <w:rsid w:val="0000167C"/>
    <w:pPr>
      <w:spacing w:after="0" w:line="240" w:lineRule="auto"/>
    </w:pPr>
    <w:rPr>
      <w:rFonts w:ascii="Linux Libertine" w:eastAsia="Times New Roman" w:hAnsi="Linux Libertine" w:cs="Linux Libertine"/>
      <w:sz w:val="14"/>
      <w:szCs w:val="20"/>
    </w:rPr>
  </w:style>
  <w:style w:type="paragraph" w:customStyle="1" w:styleId="Video">
    <w:name w:val="Video"/>
    <w:basedOn w:val="Normal"/>
    <w:qFormat/>
    <w:rsid w:val="0000167C"/>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00167C"/>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00167C"/>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00167C"/>
  </w:style>
  <w:style w:type="character" w:styleId="PageNumber">
    <w:name w:val="page number"/>
    <w:basedOn w:val="DefaultParagraphFont"/>
    <w:uiPriority w:val="99"/>
    <w:semiHidden/>
    <w:unhideWhenUsed/>
    <w:rsid w:val="0000167C"/>
    <w:rPr>
      <w:rFonts w:ascii="Linux Libertine" w:hAnsi="Linux Libertine" w:cs="Linux Libertine"/>
      <w:sz w:val="14"/>
    </w:rPr>
  </w:style>
  <w:style w:type="character" w:styleId="LineNumber">
    <w:name w:val="line number"/>
    <w:basedOn w:val="DefaultParagraphFont"/>
    <w:uiPriority w:val="99"/>
    <w:semiHidden/>
    <w:unhideWhenUsed/>
    <w:rsid w:val="0000167C"/>
    <w:rPr>
      <w:sz w:val="16"/>
    </w:rPr>
  </w:style>
  <w:style w:type="paragraph" w:styleId="NoSpacing">
    <w:name w:val="No Spacing"/>
    <w:uiPriority w:val="1"/>
    <w:qFormat/>
    <w:rsid w:val="0000167C"/>
    <w:pPr>
      <w:spacing w:after="0" w:line="240" w:lineRule="auto"/>
    </w:pPr>
    <w:rPr>
      <w:rFonts w:eastAsiaTheme="minorHAnsi"/>
    </w:rPr>
  </w:style>
  <w:style w:type="character" w:customStyle="1" w:styleId="KeyTerm">
    <w:name w:val="KeyTerm"/>
    <w:basedOn w:val="DefaultParagraphFont"/>
    <w:uiPriority w:val="1"/>
    <w:qFormat/>
    <w:rsid w:val="0000167C"/>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00167C"/>
    <w:rPr>
      <w:rFonts w:ascii="Linux Libertine" w:hAnsi="Linux Libertine" w:cs="Linux Libertine"/>
      <w:bdr w:val="none" w:sz="0" w:space="0" w:color="auto"/>
      <w:shd w:val="clear" w:color="auto" w:fill="B4C6E7" w:themeFill="accent5" w:themeFillTint="66"/>
    </w:rPr>
  </w:style>
  <w:style w:type="character" w:customStyle="1" w:styleId="term-InText">
    <w:name w:val="term-InText"/>
    <w:uiPriority w:val="1"/>
    <w:rsid w:val="0000167C"/>
  </w:style>
  <w:style w:type="paragraph" w:customStyle="1" w:styleId="RefFormatHead">
    <w:name w:val="RefFormatHead"/>
    <w:basedOn w:val="Normal"/>
    <w:qFormat/>
    <w:rsid w:val="0000167C"/>
    <w:pPr>
      <w:keepNext/>
      <w:spacing w:before="60" w:after="60"/>
    </w:pPr>
    <w:rPr>
      <w:b/>
    </w:rPr>
  </w:style>
  <w:style w:type="paragraph" w:customStyle="1" w:styleId="RefFormatPara">
    <w:name w:val="RefFormatPara"/>
    <w:basedOn w:val="Normal"/>
    <w:qFormat/>
    <w:rsid w:val="0000167C"/>
    <w:pPr>
      <w:spacing w:before="60" w:after="60"/>
      <w:contextualSpacing/>
    </w:pPr>
  </w:style>
  <w:style w:type="paragraph" w:customStyle="1" w:styleId="Style1">
    <w:name w:val="Style1"/>
    <w:basedOn w:val="Head4"/>
    <w:qFormat/>
    <w:rsid w:val="0000167C"/>
    <w:pPr>
      <w:numPr>
        <w:ilvl w:val="0"/>
        <w:numId w:val="0"/>
      </w:numPr>
    </w:pPr>
  </w:style>
  <w:style w:type="paragraph" w:customStyle="1" w:styleId="PermissionBlock">
    <w:name w:val="PermissionBlock"/>
    <w:basedOn w:val="FootnoteText"/>
    <w:qFormat/>
    <w:rsid w:val="0000167C"/>
  </w:style>
  <w:style w:type="character" w:customStyle="1" w:styleId="ArticleNumber">
    <w:name w:val="ArticleNumber"/>
    <w:basedOn w:val="DefaultParagraphFont"/>
    <w:uiPriority w:val="1"/>
    <w:qFormat/>
    <w:rsid w:val="0000167C"/>
    <w:rPr>
      <w:rFonts w:ascii="Linux Libertine" w:hAnsi="Linux Libertine" w:cs="Linux Libertine"/>
      <w:color w:val="7030A0"/>
    </w:rPr>
  </w:style>
  <w:style w:type="paragraph" w:styleId="Date">
    <w:name w:val="Date"/>
    <w:basedOn w:val="Normal"/>
    <w:next w:val="Normal"/>
    <w:link w:val="DateChar1"/>
    <w:uiPriority w:val="99"/>
    <w:semiHidden/>
    <w:unhideWhenUsed/>
    <w:rsid w:val="0000167C"/>
  </w:style>
  <w:style w:type="character" w:customStyle="1" w:styleId="DateChar1">
    <w:name w:val="Date Char1"/>
    <w:basedOn w:val="DefaultParagraphFont"/>
    <w:link w:val="Date"/>
    <w:uiPriority w:val="99"/>
    <w:semiHidden/>
    <w:rsid w:val="0000167C"/>
    <w:rPr>
      <w:rFonts w:ascii="Linux Libertine" w:eastAsiaTheme="minorHAnsi" w:hAnsi="Linux Libertine" w:cs="Linux Libertine"/>
      <w:sz w:val="18"/>
    </w:rPr>
  </w:style>
  <w:style w:type="paragraph" w:styleId="List">
    <w:name w:val="List"/>
    <w:basedOn w:val="Normal"/>
    <w:uiPriority w:val="99"/>
    <w:semiHidden/>
    <w:unhideWhenUsed/>
    <w:rsid w:val="0000167C"/>
    <w:pPr>
      <w:ind w:left="360" w:hanging="360"/>
      <w:contextualSpacing/>
    </w:pPr>
  </w:style>
  <w:style w:type="paragraph" w:styleId="List2">
    <w:name w:val="List 2"/>
    <w:basedOn w:val="Normal"/>
    <w:uiPriority w:val="99"/>
    <w:semiHidden/>
    <w:unhideWhenUsed/>
    <w:rsid w:val="0000167C"/>
    <w:pPr>
      <w:ind w:left="720" w:hanging="360"/>
      <w:contextualSpacing/>
    </w:pPr>
  </w:style>
  <w:style w:type="paragraph" w:styleId="List3">
    <w:name w:val="List 3"/>
    <w:basedOn w:val="Normal"/>
    <w:uiPriority w:val="99"/>
    <w:semiHidden/>
    <w:unhideWhenUsed/>
    <w:rsid w:val="0000167C"/>
    <w:pPr>
      <w:ind w:left="1080" w:hanging="360"/>
      <w:contextualSpacing/>
    </w:pPr>
  </w:style>
  <w:style w:type="paragraph" w:styleId="List4">
    <w:name w:val="List 4"/>
    <w:basedOn w:val="Normal"/>
    <w:uiPriority w:val="99"/>
    <w:semiHidden/>
    <w:unhideWhenUsed/>
    <w:rsid w:val="0000167C"/>
    <w:pPr>
      <w:ind w:left="1440" w:hanging="360"/>
      <w:contextualSpacing/>
    </w:pPr>
  </w:style>
  <w:style w:type="paragraph" w:styleId="List5">
    <w:name w:val="List 5"/>
    <w:basedOn w:val="Normal"/>
    <w:uiPriority w:val="99"/>
    <w:semiHidden/>
    <w:unhideWhenUsed/>
    <w:rsid w:val="0000167C"/>
    <w:pPr>
      <w:ind w:left="1800" w:hanging="360"/>
      <w:contextualSpacing/>
    </w:pPr>
  </w:style>
  <w:style w:type="paragraph" w:styleId="ListBullet">
    <w:name w:val="List Bullet"/>
    <w:basedOn w:val="Normal"/>
    <w:uiPriority w:val="99"/>
    <w:semiHidden/>
    <w:unhideWhenUsed/>
    <w:rsid w:val="0000167C"/>
    <w:pPr>
      <w:numPr>
        <w:numId w:val="17"/>
      </w:numPr>
      <w:contextualSpacing/>
    </w:pPr>
  </w:style>
  <w:style w:type="paragraph" w:styleId="ListBullet2">
    <w:name w:val="List Bullet 2"/>
    <w:basedOn w:val="Normal"/>
    <w:uiPriority w:val="99"/>
    <w:semiHidden/>
    <w:unhideWhenUsed/>
    <w:rsid w:val="0000167C"/>
    <w:pPr>
      <w:numPr>
        <w:numId w:val="18"/>
      </w:numPr>
      <w:contextualSpacing/>
    </w:pPr>
  </w:style>
  <w:style w:type="paragraph" w:styleId="ListBullet3">
    <w:name w:val="List Bullet 3"/>
    <w:basedOn w:val="Normal"/>
    <w:uiPriority w:val="99"/>
    <w:semiHidden/>
    <w:unhideWhenUsed/>
    <w:rsid w:val="0000167C"/>
    <w:pPr>
      <w:numPr>
        <w:numId w:val="19"/>
      </w:numPr>
      <w:contextualSpacing/>
    </w:pPr>
  </w:style>
  <w:style w:type="paragraph" w:styleId="ListBullet4">
    <w:name w:val="List Bullet 4"/>
    <w:basedOn w:val="Normal"/>
    <w:uiPriority w:val="99"/>
    <w:semiHidden/>
    <w:unhideWhenUsed/>
    <w:rsid w:val="0000167C"/>
    <w:pPr>
      <w:numPr>
        <w:numId w:val="20"/>
      </w:numPr>
      <w:contextualSpacing/>
    </w:pPr>
  </w:style>
  <w:style w:type="paragraph" w:styleId="ListBullet5">
    <w:name w:val="List Bullet 5"/>
    <w:basedOn w:val="Normal"/>
    <w:uiPriority w:val="99"/>
    <w:semiHidden/>
    <w:unhideWhenUsed/>
    <w:rsid w:val="0000167C"/>
    <w:pPr>
      <w:numPr>
        <w:numId w:val="21"/>
      </w:numPr>
      <w:contextualSpacing/>
    </w:pPr>
  </w:style>
  <w:style w:type="paragraph" w:styleId="ListContinue">
    <w:name w:val="List Continue"/>
    <w:basedOn w:val="Normal"/>
    <w:uiPriority w:val="99"/>
    <w:semiHidden/>
    <w:unhideWhenUsed/>
    <w:rsid w:val="0000167C"/>
    <w:pPr>
      <w:spacing w:after="120"/>
      <w:ind w:left="360"/>
      <w:contextualSpacing/>
    </w:pPr>
  </w:style>
  <w:style w:type="paragraph" w:styleId="ListContinue2">
    <w:name w:val="List Continue 2"/>
    <w:basedOn w:val="Normal"/>
    <w:uiPriority w:val="99"/>
    <w:semiHidden/>
    <w:unhideWhenUsed/>
    <w:rsid w:val="0000167C"/>
    <w:pPr>
      <w:spacing w:after="120"/>
      <w:ind w:left="720"/>
      <w:contextualSpacing/>
    </w:pPr>
  </w:style>
  <w:style w:type="paragraph" w:styleId="ListContinue3">
    <w:name w:val="List Continue 3"/>
    <w:basedOn w:val="Normal"/>
    <w:uiPriority w:val="99"/>
    <w:semiHidden/>
    <w:unhideWhenUsed/>
    <w:rsid w:val="0000167C"/>
    <w:pPr>
      <w:spacing w:after="120"/>
      <w:ind w:left="1080"/>
      <w:contextualSpacing/>
    </w:pPr>
  </w:style>
  <w:style w:type="paragraph" w:styleId="ListContinue4">
    <w:name w:val="List Continue 4"/>
    <w:basedOn w:val="Normal"/>
    <w:uiPriority w:val="99"/>
    <w:semiHidden/>
    <w:unhideWhenUsed/>
    <w:rsid w:val="0000167C"/>
    <w:pPr>
      <w:spacing w:after="120"/>
      <w:ind w:left="1440"/>
      <w:contextualSpacing/>
    </w:pPr>
  </w:style>
  <w:style w:type="paragraph" w:styleId="ListContinue5">
    <w:name w:val="List Continue 5"/>
    <w:basedOn w:val="Normal"/>
    <w:uiPriority w:val="99"/>
    <w:semiHidden/>
    <w:unhideWhenUsed/>
    <w:rsid w:val="0000167C"/>
    <w:pPr>
      <w:spacing w:after="120"/>
      <w:ind w:left="1800"/>
      <w:contextualSpacing/>
    </w:pPr>
  </w:style>
  <w:style w:type="paragraph" w:styleId="ListNumber">
    <w:name w:val="List Number"/>
    <w:basedOn w:val="Normal"/>
    <w:uiPriority w:val="99"/>
    <w:semiHidden/>
    <w:unhideWhenUsed/>
    <w:rsid w:val="0000167C"/>
    <w:pPr>
      <w:numPr>
        <w:numId w:val="22"/>
      </w:numPr>
      <w:contextualSpacing/>
    </w:pPr>
  </w:style>
  <w:style w:type="paragraph" w:styleId="ListNumber2">
    <w:name w:val="List Number 2"/>
    <w:basedOn w:val="Normal"/>
    <w:uiPriority w:val="99"/>
    <w:semiHidden/>
    <w:unhideWhenUsed/>
    <w:rsid w:val="0000167C"/>
    <w:pPr>
      <w:numPr>
        <w:numId w:val="23"/>
      </w:numPr>
      <w:contextualSpacing/>
    </w:pPr>
  </w:style>
  <w:style w:type="paragraph" w:styleId="ListNumber3">
    <w:name w:val="List Number 3"/>
    <w:basedOn w:val="Normal"/>
    <w:uiPriority w:val="99"/>
    <w:semiHidden/>
    <w:unhideWhenUsed/>
    <w:rsid w:val="0000167C"/>
    <w:pPr>
      <w:numPr>
        <w:numId w:val="24"/>
      </w:numPr>
      <w:contextualSpacing/>
    </w:pPr>
  </w:style>
  <w:style w:type="paragraph" w:styleId="ListNumber4">
    <w:name w:val="List Number 4"/>
    <w:basedOn w:val="Normal"/>
    <w:uiPriority w:val="99"/>
    <w:semiHidden/>
    <w:unhideWhenUsed/>
    <w:rsid w:val="0000167C"/>
    <w:pPr>
      <w:numPr>
        <w:numId w:val="25"/>
      </w:numPr>
      <w:contextualSpacing/>
    </w:pPr>
  </w:style>
  <w:style w:type="paragraph" w:styleId="ListNumber5">
    <w:name w:val="List Number 5"/>
    <w:basedOn w:val="Normal"/>
    <w:uiPriority w:val="99"/>
    <w:semiHidden/>
    <w:unhideWhenUsed/>
    <w:rsid w:val="0000167C"/>
    <w:pPr>
      <w:numPr>
        <w:numId w:val="26"/>
      </w:numPr>
      <w:contextualSpacing/>
    </w:pPr>
  </w:style>
  <w:style w:type="paragraph" w:styleId="NormalIndent">
    <w:name w:val="Normal Indent"/>
    <w:basedOn w:val="Normal"/>
    <w:uiPriority w:val="99"/>
    <w:semiHidden/>
    <w:unhideWhenUsed/>
    <w:rsid w:val="0000167C"/>
    <w:pPr>
      <w:ind w:left="720"/>
    </w:pPr>
  </w:style>
  <w:style w:type="paragraph" w:styleId="NoteHeading">
    <w:name w:val="Note Heading"/>
    <w:basedOn w:val="Normal"/>
    <w:next w:val="Normal"/>
    <w:link w:val="NoteHeadingChar"/>
    <w:uiPriority w:val="99"/>
    <w:semiHidden/>
    <w:unhideWhenUsed/>
    <w:rsid w:val="0000167C"/>
    <w:pPr>
      <w:spacing w:line="240" w:lineRule="auto"/>
    </w:pPr>
  </w:style>
  <w:style w:type="character" w:customStyle="1" w:styleId="NoteHeadingChar">
    <w:name w:val="Note Heading Char"/>
    <w:basedOn w:val="DefaultParagraphFont"/>
    <w:link w:val="NoteHeading"/>
    <w:uiPriority w:val="99"/>
    <w:semiHidden/>
    <w:rsid w:val="0000167C"/>
    <w:rPr>
      <w:rFonts w:ascii="Linux Libertine" w:eastAsiaTheme="minorHAnsi" w:hAnsi="Linux Libertine" w:cs="Linux Libertine"/>
      <w:sz w:val="18"/>
    </w:rPr>
  </w:style>
  <w:style w:type="paragraph" w:styleId="Quote">
    <w:name w:val="Quote"/>
    <w:basedOn w:val="Normal"/>
    <w:next w:val="Normal"/>
    <w:link w:val="QuoteChar"/>
    <w:uiPriority w:val="29"/>
    <w:qFormat/>
    <w:rsid w:val="0000167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167C"/>
    <w:rPr>
      <w:rFonts w:ascii="Linux Libertine" w:eastAsiaTheme="minorHAnsi" w:hAnsi="Linux Libertine" w:cs="Linux Libertine"/>
      <w:i/>
      <w:iCs/>
      <w:color w:val="404040" w:themeColor="text1" w:themeTint="BF"/>
      <w:sz w:val="18"/>
    </w:rPr>
  </w:style>
  <w:style w:type="character" w:styleId="BookTitle0">
    <w:name w:val="Book Title"/>
    <w:basedOn w:val="DefaultParagraphFont"/>
    <w:uiPriority w:val="33"/>
    <w:qFormat/>
    <w:rsid w:val="0000167C"/>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00167C"/>
    <w:pPr>
      <w:spacing w:after="200" w:line="240" w:lineRule="auto"/>
    </w:pPr>
    <w:rPr>
      <w:i/>
      <w:iCs/>
      <w:color w:val="44546A" w:themeColor="text2"/>
      <w:szCs w:val="18"/>
    </w:rPr>
  </w:style>
  <w:style w:type="paragraph" w:customStyle="1" w:styleId="ListParagraph0">
    <w:name w:val="ListParagraph"/>
    <w:basedOn w:val="ListParagraph"/>
    <w:qFormat/>
    <w:rsid w:val="0000167C"/>
  </w:style>
  <w:style w:type="paragraph" w:customStyle="1" w:styleId="Subtitle0">
    <w:name w:val="Sub_title"/>
    <w:basedOn w:val="Subtitle"/>
    <w:link w:val="SubtitleChar0"/>
    <w:qFormat/>
    <w:rsid w:val="0000167C"/>
    <w:pPr>
      <w:jc w:val="left"/>
    </w:pPr>
  </w:style>
  <w:style w:type="character" w:customStyle="1" w:styleId="SubtitleChar0">
    <w:name w:val="Sub_title Char"/>
    <w:basedOn w:val="SubtitleChar"/>
    <w:link w:val="Subtitle0"/>
    <w:rsid w:val="0000167C"/>
    <w:rPr>
      <w:rFonts w:ascii="Linux Biolinum" w:eastAsiaTheme="majorEastAsia" w:hAnsi="Linux Biolinum" w:cs="Linux Biolinum"/>
      <w:iCs/>
      <w:sz w:val="24"/>
      <w:szCs w:val="24"/>
    </w:rPr>
  </w:style>
  <w:style w:type="paragraph" w:customStyle="1" w:styleId="Normal1">
    <w:name w:val="Normal1"/>
    <w:basedOn w:val="Normal"/>
    <w:qFormat/>
    <w:rsid w:val="00001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inkercad.com/things/9ZgVldKVqVu-tremendous-juttuli/editel?sharecode=MjdNgC1b3Mi1to_zWL73XxhWg2nPI7OJBtsY8HJDiEM"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tinkercad.com/things/9ZgVldKVqVu-tremendous-juttuli/editel?sharecode=MjdNgC1b3Mi1to_zWL73XxhWg2nPI7OJBtsY8HJDiEM"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tinkercad.com/things/9ZgVldKVqVu-tremendous-juttuli/editel?sharecode=MjdNgC1b3Mi1to_zWL73XxhWg2nPI7OJBtsY8HJDiE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A%20WOWO\Download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F31B07E4A48C2448421735B9BB63121" ma:contentTypeVersion="7" ma:contentTypeDescription="Create a new document." ma:contentTypeScope="" ma:versionID="b44d3b87daa69b44d865a98405093f97">
  <xsd:schema xmlns:xsd="http://www.w3.org/2001/XMLSchema" xmlns:xs="http://www.w3.org/2001/XMLSchema" xmlns:p="http://schemas.microsoft.com/office/2006/metadata/properties" xmlns:ns3="abd53418-5b4e-4d7f-be08-8c161422e4d4" xmlns:ns4="06cb2905-6f3b-4fcb-9751-15cae429474b" targetNamespace="http://schemas.microsoft.com/office/2006/metadata/properties" ma:root="true" ma:fieldsID="16358e25c8b799b5aa1cf0e7a1b86dc4" ns3:_="" ns4:_="">
    <xsd:import namespace="abd53418-5b4e-4d7f-be08-8c161422e4d4"/>
    <xsd:import namespace="06cb2905-6f3b-4fcb-9751-15cae42947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3418-5b4e-4d7f-be08-8c161422e4d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cb2905-6f3b-4fcb-9751-15cae429474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26E8FA-DBB8-4655-8EB6-26A3EF3787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A3266C-0B14-4523-8045-1484C1C57B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3418-5b4e-4d7f-be08-8c161422e4d4"/>
    <ds:schemaRef ds:uri="06cb2905-6f3b-4fcb-9751-15cae42947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D8D14C-23DA-4E89-A8FE-F23174827A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acm_mat_word_v2</Template>
  <TotalTime>0</TotalTime>
  <Pages>7</Pages>
  <Words>1750</Words>
  <Characters>10331</Characters>
  <Application>Microsoft Office Word</Application>
  <DocSecurity>0</DocSecurity>
  <Lines>191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dc:creator>
  <cp:keywords/>
  <dc:description/>
  <cp:lastModifiedBy>PAPA WOWO</cp:lastModifiedBy>
  <cp:revision>2</cp:revision>
  <dcterms:created xsi:type="dcterms:W3CDTF">2022-06-16T18:20:00Z</dcterms:created>
  <dcterms:modified xsi:type="dcterms:W3CDTF">2022-06-16T18:20:00Z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0x0101006F31B07E4A48C2448421735B9BB63121</vt:lpwstr>
  </property>
</Properties>
</file>